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643F" w14:textId="77777777" w:rsidR="00514D56" w:rsidRPr="00514D56" w:rsidRDefault="00514D56" w:rsidP="00514D56">
      <w:pPr>
        <w:spacing w:line="259" w:lineRule="auto"/>
        <w:jc w:val="left"/>
        <w:rPr>
          <w:b/>
          <w:bCs/>
        </w:rPr>
      </w:pPr>
      <w:r w:rsidRPr="00514D56">
        <w:rPr>
          <w:b/>
          <w:bCs/>
        </w:rPr>
        <w:t>Ring-Based Distributed Mutual Exclusion (ME)</w:t>
      </w:r>
    </w:p>
    <w:p w14:paraId="2AD089AC" w14:textId="77777777" w:rsidR="00514D56" w:rsidRDefault="00514D56" w:rsidP="00514D56">
      <w:pPr>
        <w:spacing w:line="259" w:lineRule="auto"/>
        <w:jc w:val="left"/>
      </w:pPr>
      <w:r>
        <w:t>(Formalized Specification)</w:t>
      </w:r>
    </w:p>
    <w:p w14:paraId="1D3E5B96" w14:textId="77777777" w:rsidR="00514D56" w:rsidRDefault="00514D56" w:rsidP="00514D56">
      <w:pPr>
        <w:spacing w:line="259" w:lineRule="auto"/>
        <w:jc w:val="left"/>
      </w:pPr>
    </w:p>
    <w:p w14:paraId="7C4C43A2" w14:textId="77777777" w:rsidR="00514D56" w:rsidRPr="00514D56" w:rsidRDefault="00514D56" w:rsidP="00514D56">
      <w:pPr>
        <w:spacing w:line="259" w:lineRule="auto"/>
        <w:jc w:val="left"/>
        <w:rPr>
          <w:b/>
          <w:bCs/>
        </w:rPr>
      </w:pPr>
      <w:proofErr w:type="gramStart"/>
      <w:r w:rsidRPr="00514D56">
        <w:rPr>
          <w:b/>
          <w:bCs/>
        </w:rPr>
        <w:t>Pi::</w:t>
      </w:r>
      <w:proofErr w:type="gramEnd"/>
      <w:r w:rsidRPr="00514D56">
        <w:rPr>
          <w:b/>
          <w:bCs/>
        </w:rPr>
        <w:t>ME</w:t>
      </w:r>
    </w:p>
    <w:p w14:paraId="14CB9C42" w14:textId="77777777" w:rsidR="00514D56" w:rsidRDefault="00514D56" w:rsidP="00514D56">
      <w:pPr>
        <w:spacing w:line="259" w:lineRule="auto"/>
        <w:jc w:val="left"/>
      </w:pPr>
    </w:p>
    <w:p w14:paraId="623653EF" w14:textId="77777777" w:rsidR="00514D56" w:rsidRPr="00514D56" w:rsidRDefault="00514D56" w:rsidP="00514D56">
      <w:pPr>
        <w:spacing w:line="259" w:lineRule="auto"/>
        <w:jc w:val="left"/>
        <w:rPr>
          <w:b/>
          <w:bCs/>
        </w:rPr>
      </w:pPr>
      <w:r w:rsidRPr="00514D56">
        <w:rPr>
          <w:b/>
          <w:bCs/>
        </w:rPr>
        <w:t>{SYNOPSIS}</w:t>
      </w:r>
    </w:p>
    <w:p w14:paraId="593EEE5C" w14:textId="77777777" w:rsidR="00514D56" w:rsidRDefault="00514D56" w:rsidP="00514D56">
      <w:pPr>
        <w:spacing w:line="259" w:lineRule="auto"/>
        <w:jc w:val="left"/>
      </w:pPr>
      <w:r>
        <w:t>Basic variant of the algorithm for distributed mutual exclusion over logical communication ring.</w:t>
      </w:r>
    </w:p>
    <w:p w14:paraId="5E4B26E5" w14:textId="77777777" w:rsidR="00514D56" w:rsidRDefault="00514D56" w:rsidP="00514D56">
      <w:pPr>
        <w:spacing w:line="259" w:lineRule="auto"/>
        <w:jc w:val="left"/>
      </w:pPr>
    </w:p>
    <w:p w14:paraId="0420197A" w14:textId="77777777" w:rsidR="00514D56" w:rsidRPr="00514D56" w:rsidRDefault="00514D56" w:rsidP="00514D56">
      <w:pPr>
        <w:spacing w:line="259" w:lineRule="auto"/>
        <w:jc w:val="left"/>
        <w:rPr>
          <w:b/>
          <w:bCs/>
        </w:rPr>
      </w:pPr>
      <w:r w:rsidRPr="00514D56">
        <w:rPr>
          <w:b/>
          <w:bCs/>
        </w:rPr>
        <w:t>{ASSUMPTIONS}</w:t>
      </w:r>
    </w:p>
    <w:p w14:paraId="5E7E2194" w14:textId="77777777" w:rsidR="00514D56" w:rsidRDefault="00514D56" w:rsidP="00514D56">
      <w:pPr>
        <w:spacing w:line="259" w:lineRule="auto"/>
        <w:jc w:val="left"/>
      </w:pPr>
      <w:r>
        <w:t>No failures of any kind (neither processes nor channels) are allowed, by condition.</w:t>
      </w:r>
    </w:p>
    <w:p w14:paraId="27DB16D0" w14:textId="77777777" w:rsidR="00514D56" w:rsidRDefault="00514D56" w:rsidP="00514D56">
      <w:pPr>
        <w:spacing w:line="259" w:lineRule="auto"/>
        <w:jc w:val="left"/>
      </w:pPr>
      <w:r>
        <w:t xml:space="preserve">Only under this condition the two mandatory requirements for this class of distributed algorithms - ME1 (safety) and ME2 (feasibility, liveness) are guaranteed. The desirable, but not mandatory, condition ME3 (fairness) is not met for this </w:t>
      </w:r>
      <w:proofErr w:type="gramStart"/>
      <w:r>
        <w:t>algorithm by definition</w:t>
      </w:r>
      <w:proofErr w:type="gramEnd"/>
      <w:r>
        <w:t>.</w:t>
      </w:r>
    </w:p>
    <w:p w14:paraId="53B507C1" w14:textId="1B07008F" w:rsidR="00514D56" w:rsidRDefault="00514D56" w:rsidP="00514D56">
      <w:pPr>
        <w:spacing w:line="259" w:lineRule="auto"/>
        <w:jc w:val="left"/>
      </w:pPr>
      <w:r>
        <w:t> </w:t>
      </w:r>
      <w:r>
        <w:br w:type="page"/>
      </w:r>
    </w:p>
    <w:p w14:paraId="70F0A2F4" w14:textId="77777777" w:rsidR="00A97837" w:rsidRDefault="00A97837" w:rsidP="00A97837"/>
    <w:p w14:paraId="62F74D47" w14:textId="242B1577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1</w:t>
      </w:r>
      <w:r>
        <w:t xml:space="preserve">: Declarative Part of </w:t>
      </w:r>
      <w:proofErr w:type="gramStart"/>
      <w:r w:rsidRPr="00A97837">
        <w:rPr>
          <w:i/>
          <w:iCs/>
        </w:rPr>
        <w:t>Pi::</w:t>
      </w:r>
      <w:proofErr w:type="gramEnd"/>
      <w:r w:rsidR="00D00E88">
        <w:rPr>
          <w:i/>
          <w:iCs/>
        </w:rPr>
        <w:t>M</w:t>
      </w:r>
      <w:r w:rsidRPr="00A97837">
        <w:rPr>
          <w:i/>
          <w:iCs/>
        </w:rPr>
        <w:t>E</w:t>
      </w:r>
    </w:p>
    <w:p w14:paraId="445C98A6" w14:textId="33F945C6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{SYSTEM CONSTANTS}</w:t>
      </w:r>
    </w:p>
    <w:p w14:paraId="2F58FBD0" w14:textId="30756EDE" w:rsidR="00A97837" w:rsidRDefault="00D00E88" w:rsidP="00A97837">
      <w:r w:rsidRPr="00D00E88">
        <w:t>String MRK_ME</w:t>
      </w:r>
      <w:r w:rsidR="00A97837">
        <w:tab/>
      </w:r>
      <w:r w:rsidR="00A97837">
        <w:tab/>
      </w:r>
      <w:r>
        <w:tab/>
      </w:r>
      <w:r w:rsidR="00A97837">
        <w:t>// type of message “</w:t>
      </w:r>
      <w:r>
        <w:t>ME token</w:t>
      </w:r>
      <w:r w:rsidR="00A97837">
        <w:t>”</w:t>
      </w:r>
    </w:p>
    <w:p w14:paraId="218658D3" w14:textId="77777777" w:rsidR="00A97837" w:rsidRDefault="00A97837" w:rsidP="00A97837"/>
    <w:p w14:paraId="3A0A487B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{MESSAGES}</w:t>
      </w:r>
    </w:p>
    <w:p w14:paraId="5EEE91C8" w14:textId="65C15CD0" w:rsidR="00A97837" w:rsidRDefault="00D00E88" w:rsidP="00A97837">
      <w:r w:rsidRPr="00D00E88">
        <w:t>&lt;</w:t>
      </w:r>
      <w:proofErr w:type="spellStart"/>
      <w:r w:rsidRPr="00D00E88">
        <w:t>mrk_me</w:t>
      </w:r>
      <w:proofErr w:type="spellEnd"/>
      <w:r w:rsidRPr="00D00E88">
        <w:t>&gt;</w:t>
      </w:r>
    </w:p>
    <w:p w14:paraId="46127FF0" w14:textId="77777777" w:rsidR="00D00E88" w:rsidRDefault="00D00E88" w:rsidP="00A97837"/>
    <w:p w14:paraId="015B98AD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{SET OF STATES}</w:t>
      </w:r>
    </w:p>
    <w:p w14:paraId="31FCD15B" w14:textId="19E742FA" w:rsidR="00A97837" w:rsidRDefault="00A97837" w:rsidP="00A97837">
      <w:r>
        <w:t>&lt;State</w:t>
      </w:r>
      <w:proofErr w:type="gramStart"/>
      <w:r>
        <w:t>&gt; :</w:t>
      </w:r>
      <w:proofErr w:type="gramEnd"/>
      <w:r>
        <w:t>= {</w:t>
      </w:r>
      <w:r w:rsidR="00D00E88" w:rsidRPr="00D00E88">
        <w:t>INIT, RELEASED, WANTED, HELD</w:t>
      </w:r>
      <w:r>
        <w:t>}</w:t>
      </w:r>
    </w:p>
    <w:p w14:paraId="4AF865DA" w14:textId="77777777" w:rsidR="00A97837" w:rsidRDefault="00A97837" w:rsidP="00A97837"/>
    <w:p w14:paraId="366840B6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{INTERNAL STATE SPACE}</w:t>
      </w:r>
    </w:p>
    <w:p w14:paraId="5D73206C" w14:textId="22D189BB" w:rsidR="00A97837" w:rsidRDefault="00A97837" w:rsidP="00A97837">
      <w:r>
        <w:t xml:space="preserve">State </w:t>
      </w:r>
      <w:proofErr w:type="spellStart"/>
      <w:r>
        <w:t>state</w:t>
      </w:r>
      <w:proofErr w:type="spellEnd"/>
      <w:r>
        <w:tab/>
      </w:r>
      <w:r>
        <w:tab/>
      </w:r>
      <w:r>
        <w:tab/>
        <w:t xml:space="preserve">// current </w:t>
      </w:r>
      <w:r w:rsidR="0090486F">
        <w:t xml:space="preserve">process ME </w:t>
      </w:r>
      <w:r>
        <w:t>state</w:t>
      </w:r>
    </w:p>
    <w:p w14:paraId="05A7C508" w14:textId="4E386AE2" w:rsidR="00A97837" w:rsidRDefault="00D7331C" w:rsidP="00A97837">
      <w:proofErr w:type="gramStart"/>
      <w:r>
        <w:t>E::</w:t>
      </w:r>
      <w:proofErr w:type="gramEnd"/>
      <w:r>
        <w:t>p</w:t>
      </w:r>
      <w:r w:rsidRPr="00D7331C">
        <w:t>idCoordinator</w:t>
      </w:r>
      <w:r>
        <w:tab/>
      </w:r>
      <w:r w:rsidRPr="00D7331C">
        <w:tab/>
      </w:r>
      <w:r w:rsidRPr="00D7331C">
        <w:tab/>
        <w:t>// “coordinator” process identifier</w:t>
      </w:r>
    </w:p>
    <w:p w14:paraId="2D612B36" w14:textId="77777777" w:rsidR="00D7331C" w:rsidRDefault="00D7331C" w:rsidP="00A97837"/>
    <w:p w14:paraId="3958C49C" w14:textId="23E32F67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2</w:t>
      </w:r>
      <w:r w:rsidRPr="00A97837">
        <w:t xml:space="preserve">: </w:t>
      </w:r>
      <w:r>
        <w:t xml:space="preserve">Event Handlers of </w:t>
      </w:r>
      <w:proofErr w:type="gramStart"/>
      <w:r w:rsidRPr="00A97837">
        <w:rPr>
          <w:i/>
          <w:iCs/>
        </w:rPr>
        <w:t>Pi::</w:t>
      </w:r>
      <w:proofErr w:type="gramEnd"/>
      <w:r w:rsidR="00D00E88">
        <w:rPr>
          <w:i/>
          <w:iCs/>
        </w:rPr>
        <w:t>M</w:t>
      </w:r>
      <w:r w:rsidRPr="00A97837">
        <w:rPr>
          <w:i/>
          <w:iCs/>
        </w:rPr>
        <w:t>E</w:t>
      </w:r>
    </w:p>
    <w:p w14:paraId="1D7B6BD1" w14:textId="77777777" w:rsidR="00A97837" w:rsidRPr="00991858" w:rsidRDefault="00A97837" w:rsidP="00A97837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OnInit</w:t>
      </w:r>
      <w:proofErr w:type="spellEnd"/>
      <w:r w:rsidRPr="00991858">
        <w:rPr>
          <w:b/>
          <w:bCs/>
          <w:u w:val="single"/>
        </w:rPr>
        <w:t>:</w:t>
      </w:r>
    </w:p>
    <w:p w14:paraId="22E3EDEB" w14:textId="78D9C237" w:rsidR="00A97837" w:rsidRDefault="00A97837" w:rsidP="00991858">
      <w:pPr>
        <w:ind w:left="284"/>
      </w:pPr>
      <w:proofErr w:type="gramStart"/>
      <w:r>
        <w:t>state :</w:t>
      </w:r>
      <w:proofErr w:type="gramEnd"/>
      <w:r>
        <w:t xml:space="preserve">= </w:t>
      </w:r>
      <w:r w:rsidR="00D7331C">
        <w:t>INIT</w:t>
      </w:r>
    </w:p>
    <w:p w14:paraId="1D2B24AB" w14:textId="595C2628" w:rsidR="00A97837" w:rsidRDefault="00D7331C" w:rsidP="00991858">
      <w:pPr>
        <w:ind w:left="284"/>
      </w:pPr>
      <w:proofErr w:type="gramStart"/>
      <w:r>
        <w:t>E::</w:t>
      </w:r>
      <w:proofErr w:type="gramEnd"/>
      <w:r w:rsidR="00A97837">
        <w:t>pidCoordinator := NULL</w:t>
      </w:r>
    </w:p>
    <w:p w14:paraId="1B2A74DD" w14:textId="77777777" w:rsidR="00A97837" w:rsidRDefault="00A97837" w:rsidP="00A97837"/>
    <w:p w14:paraId="3D31D149" w14:textId="77777777" w:rsidR="0091179E" w:rsidRPr="00991858" w:rsidRDefault="0091179E" w:rsidP="0091179E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</w:t>
      </w:r>
      <w:r>
        <w:rPr>
          <w:b/>
          <w:bCs/>
          <w:u w:val="single"/>
        </w:rPr>
        <w:t>RingUp</w:t>
      </w:r>
      <w:proofErr w:type="spellEnd"/>
      <w:r w:rsidRPr="00991858">
        <w:rPr>
          <w:b/>
          <w:bCs/>
          <w:u w:val="single"/>
        </w:rPr>
        <w:t>:</w:t>
      </w:r>
    </w:p>
    <w:p w14:paraId="3B36AF0B" w14:textId="77777777" w:rsidR="0091179E" w:rsidRDefault="0091179E" w:rsidP="0091179E">
      <w:pPr>
        <w:ind w:left="284"/>
      </w:pPr>
      <w:proofErr w:type="gramStart"/>
      <w:r>
        <w:t>E::</w:t>
      </w:r>
      <w:proofErr w:type="gramEnd"/>
      <w:r>
        <w:t>OnStart()</w:t>
      </w:r>
    </w:p>
    <w:p w14:paraId="3BE60473" w14:textId="77777777" w:rsidR="0091179E" w:rsidRDefault="0091179E" w:rsidP="0091179E"/>
    <w:p w14:paraId="5588A2DA" w14:textId="28AFDFF3" w:rsidR="0091179E" w:rsidRPr="00991858" w:rsidRDefault="0091179E" w:rsidP="0091179E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</w:t>
      </w:r>
      <w:r>
        <w:rPr>
          <w:b/>
          <w:bCs/>
          <w:u w:val="single"/>
        </w:rPr>
        <w:t>AfterElection</w:t>
      </w:r>
      <w:proofErr w:type="spellEnd"/>
      <w:r w:rsidRPr="00991858">
        <w:rPr>
          <w:b/>
          <w:bCs/>
          <w:u w:val="single"/>
        </w:rPr>
        <w:t>:</w:t>
      </w:r>
    </w:p>
    <w:p w14:paraId="56F6411D" w14:textId="05DB5212" w:rsidR="0091179E" w:rsidRDefault="0091179E" w:rsidP="0091179E">
      <w:pPr>
        <w:ind w:left="284"/>
      </w:pPr>
      <w:r w:rsidRPr="0091179E">
        <w:rPr>
          <w:b/>
          <w:bCs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E::</w:t>
      </w:r>
      <w:proofErr w:type="gramEnd"/>
      <w:r>
        <w:t>pidCoordinator</w:t>
      </w:r>
    </w:p>
    <w:p w14:paraId="402CE9C0" w14:textId="77777777" w:rsidR="0091179E" w:rsidRDefault="0091179E" w:rsidP="0091179E">
      <w:pPr>
        <w:ind w:left="567"/>
      </w:pPr>
      <w:proofErr w:type="spellStart"/>
      <w:proofErr w:type="gramStart"/>
      <w:r>
        <w:t>StartMarker</w:t>
      </w:r>
      <w:proofErr w:type="spellEnd"/>
      <w:r>
        <w:t>(</w:t>
      </w:r>
      <w:proofErr w:type="gramEnd"/>
      <w:r>
        <w:t>)</w:t>
      </w:r>
    </w:p>
    <w:p w14:paraId="16103A07" w14:textId="3DF47C7C" w:rsidR="0091179E" w:rsidRPr="0091179E" w:rsidRDefault="0091179E" w:rsidP="0091179E">
      <w:pPr>
        <w:ind w:left="284"/>
        <w:rPr>
          <w:b/>
          <w:bCs/>
        </w:rPr>
      </w:pPr>
      <w:r w:rsidRPr="0091179E">
        <w:rPr>
          <w:b/>
          <w:bCs/>
        </w:rPr>
        <w:t>End</w:t>
      </w:r>
      <w:r w:rsidR="000E3622">
        <w:rPr>
          <w:b/>
          <w:bCs/>
        </w:rPr>
        <w:t xml:space="preserve"> </w:t>
      </w:r>
      <w:r w:rsidRPr="0091179E">
        <w:rPr>
          <w:b/>
          <w:bCs/>
        </w:rPr>
        <w:t>If</w:t>
      </w:r>
    </w:p>
    <w:p w14:paraId="2164D762" w14:textId="72D55481" w:rsidR="0091179E" w:rsidRDefault="0091179E" w:rsidP="0091179E">
      <w:pPr>
        <w:ind w:left="284"/>
      </w:pPr>
      <w:proofErr w:type="gramStart"/>
      <w:r>
        <w:t>state :</w:t>
      </w:r>
      <w:proofErr w:type="gramEnd"/>
      <w:r>
        <w:t>= RELEASED</w:t>
      </w:r>
    </w:p>
    <w:p w14:paraId="0F6BC85F" w14:textId="34F2AC38" w:rsidR="0091179E" w:rsidRDefault="0091179E" w:rsidP="0091179E"/>
    <w:p w14:paraId="2C80F50F" w14:textId="3B403217" w:rsidR="00581CF8" w:rsidRPr="00991858" w:rsidRDefault="00581CF8" w:rsidP="00581CF8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</w:t>
      </w:r>
      <w:r>
        <w:rPr>
          <w:b/>
          <w:bCs/>
          <w:u w:val="single"/>
        </w:rPr>
        <w:t>Enter</w:t>
      </w:r>
      <w:proofErr w:type="spellEnd"/>
      <w:r w:rsidRPr="00991858">
        <w:rPr>
          <w:b/>
          <w:bCs/>
          <w:u w:val="single"/>
        </w:rPr>
        <w:t>:</w:t>
      </w:r>
    </w:p>
    <w:p w14:paraId="7E5CB56C" w14:textId="131E46F5" w:rsidR="000E3622" w:rsidRPr="000E3622" w:rsidRDefault="000E3622" w:rsidP="000E3622">
      <w:pPr>
        <w:ind w:left="284"/>
      </w:pPr>
      <w:r w:rsidRPr="000E3622">
        <w:rPr>
          <w:b/>
          <w:bCs/>
        </w:rPr>
        <w:t>If</w:t>
      </w:r>
      <w:r w:rsidRPr="000E3622">
        <w:t xml:space="preserve"> </w:t>
      </w:r>
      <w:r>
        <w:t>state</w:t>
      </w:r>
      <w:r w:rsidRPr="000E3622">
        <w:t xml:space="preserve"> = RELEASED</w:t>
      </w:r>
    </w:p>
    <w:p w14:paraId="45A8E8DE" w14:textId="072069A6" w:rsidR="000E3622" w:rsidRPr="000E3622" w:rsidRDefault="000E3622" w:rsidP="000E3622">
      <w:pPr>
        <w:ind w:left="567"/>
      </w:pPr>
      <w:proofErr w:type="gramStart"/>
      <w:r>
        <w:t>state</w:t>
      </w:r>
      <w:r w:rsidRPr="000E3622">
        <w:t xml:space="preserve"> :</w:t>
      </w:r>
      <w:proofErr w:type="gramEnd"/>
      <w:r w:rsidRPr="000E3622">
        <w:t>= WANTED</w:t>
      </w:r>
    </w:p>
    <w:p w14:paraId="1B130784" w14:textId="67587D5B" w:rsidR="00581CF8" w:rsidRDefault="000E3622" w:rsidP="000E3622">
      <w:pPr>
        <w:ind w:left="284"/>
      </w:pPr>
      <w:r w:rsidRPr="000E3622">
        <w:rPr>
          <w:b/>
          <w:bCs/>
        </w:rPr>
        <w:t>End</w:t>
      </w:r>
      <w:r>
        <w:rPr>
          <w:b/>
          <w:bCs/>
        </w:rPr>
        <w:t xml:space="preserve"> </w:t>
      </w:r>
      <w:r w:rsidRPr="000E3622">
        <w:rPr>
          <w:b/>
          <w:bCs/>
        </w:rPr>
        <w:t>If</w:t>
      </w:r>
    </w:p>
    <w:p w14:paraId="5CC5B3AA" w14:textId="278A5A00" w:rsidR="0091179E" w:rsidRDefault="0091179E" w:rsidP="0091179E"/>
    <w:p w14:paraId="186A733D" w14:textId="77777777" w:rsidR="000E3622" w:rsidRDefault="000E3622" w:rsidP="000E3622">
      <w:pPr>
        <w:rPr>
          <w:b/>
          <w:bCs/>
          <w:u w:val="single"/>
        </w:rPr>
      </w:pPr>
      <w:proofErr w:type="spellStart"/>
      <w:r w:rsidRPr="000E3622">
        <w:rPr>
          <w:b/>
          <w:bCs/>
          <w:u w:val="single"/>
        </w:rPr>
        <w:t>OnReceiptOf</w:t>
      </w:r>
      <w:proofErr w:type="spellEnd"/>
      <w:r w:rsidRPr="000E3622">
        <w:rPr>
          <w:b/>
          <w:bCs/>
          <w:u w:val="single"/>
        </w:rPr>
        <w:t xml:space="preserve"> &lt;</w:t>
      </w:r>
      <w:proofErr w:type="spellStart"/>
      <w:r w:rsidRPr="000E3622">
        <w:rPr>
          <w:b/>
          <w:bCs/>
          <w:u w:val="single"/>
        </w:rPr>
        <w:t>mrk_me</w:t>
      </w:r>
      <w:proofErr w:type="spellEnd"/>
      <w:r w:rsidRPr="000E3622">
        <w:rPr>
          <w:b/>
          <w:bCs/>
          <w:u w:val="single"/>
        </w:rPr>
        <w:t>&gt;:</w:t>
      </w:r>
    </w:p>
    <w:p w14:paraId="2075AEEC" w14:textId="7453506A" w:rsidR="000E3622" w:rsidRPr="000E3622" w:rsidRDefault="000E3622" w:rsidP="000E3622">
      <w:pPr>
        <w:ind w:left="284"/>
      </w:pPr>
      <w:r w:rsidRPr="000E3622">
        <w:rPr>
          <w:b/>
          <w:bCs/>
        </w:rPr>
        <w:t>If</w:t>
      </w:r>
      <w:r w:rsidRPr="000E3622">
        <w:t xml:space="preserve"> </w:t>
      </w:r>
      <w:r>
        <w:t>state</w:t>
      </w:r>
      <w:r w:rsidRPr="000E3622">
        <w:t xml:space="preserve"> = WANTED</w:t>
      </w:r>
    </w:p>
    <w:p w14:paraId="5DC45838" w14:textId="672CC54B" w:rsidR="000E3622" w:rsidRPr="000E3622" w:rsidRDefault="000E3622" w:rsidP="000E3622">
      <w:pPr>
        <w:ind w:left="567"/>
      </w:pPr>
      <w:proofErr w:type="gramStart"/>
      <w:r>
        <w:t>state</w:t>
      </w:r>
      <w:r w:rsidRPr="000E3622">
        <w:t>:=</w:t>
      </w:r>
      <w:proofErr w:type="gramEnd"/>
      <w:r w:rsidRPr="000E3622">
        <w:t xml:space="preserve"> HELD</w:t>
      </w:r>
    </w:p>
    <w:p w14:paraId="507936EE" w14:textId="20C1CB92" w:rsidR="000E3622" w:rsidRPr="000E3622" w:rsidRDefault="000E3622" w:rsidP="000E3622">
      <w:pPr>
        <w:ind w:left="284"/>
      </w:pPr>
      <w:r w:rsidRPr="000E3622">
        <w:rPr>
          <w:b/>
          <w:bCs/>
        </w:rPr>
        <w:t>Else If</w:t>
      </w:r>
      <w:r w:rsidRPr="000E3622">
        <w:t xml:space="preserve"> </w:t>
      </w:r>
      <w:r>
        <w:t>state</w:t>
      </w:r>
      <w:r w:rsidRPr="000E3622">
        <w:t xml:space="preserve"> = RELEASED</w:t>
      </w:r>
    </w:p>
    <w:p w14:paraId="553D3974" w14:textId="77777777" w:rsidR="000E3622" w:rsidRPr="000E3622" w:rsidRDefault="000E3622" w:rsidP="000E3622">
      <w:pPr>
        <w:ind w:left="567"/>
      </w:pPr>
      <w:r w:rsidRPr="000E3622">
        <w:t>Send &lt;</w:t>
      </w:r>
      <w:proofErr w:type="spellStart"/>
      <w:r w:rsidRPr="000E3622">
        <w:t>mrk_me</w:t>
      </w:r>
      <w:proofErr w:type="spellEnd"/>
      <w:r w:rsidRPr="000E3622">
        <w:t>&gt;</w:t>
      </w:r>
    </w:p>
    <w:p w14:paraId="61A2A4F4" w14:textId="48CE03DE" w:rsidR="000E3622" w:rsidRDefault="000E3622" w:rsidP="000E3622">
      <w:pPr>
        <w:ind w:left="284"/>
      </w:pPr>
      <w:r w:rsidRPr="000E3622">
        <w:rPr>
          <w:b/>
          <w:bCs/>
        </w:rPr>
        <w:t>End</w:t>
      </w:r>
      <w:r>
        <w:rPr>
          <w:b/>
          <w:bCs/>
        </w:rPr>
        <w:t xml:space="preserve"> </w:t>
      </w:r>
      <w:r w:rsidRPr="000E3622">
        <w:rPr>
          <w:b/>
          <w:bCs/>
        </w:rPr>
        <w:t>If</w:t>
      </w:r>
    </w:p>
    <w:p w14:paraId="01AB724B" w14:textId="08DB2000" w:rsidR="0091179E" w:rsidRDefault="0091179E" w:rsidP="0091179E"/>
    <w:p w14:paraId="69DAF96F" w14:textId="620EC0B9" w:rsidR="000E3622" w:rsidRPr="00991858" w:rsidRDefault="000E3622" w:rsidP="000E3622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</w:t>
      </w:r>
      <w:r w:rsidR="00353C2F">
        <w:rPr>
          <w:b/>
          <w:bCs/>
          <w:u w:val="single"/>
        </w:rPr>
        <w:t>Release</w:t>
      </w:r>
      <w:proofErr w:type="spellEnd"/>
      <w:r w:rsidRPr="00991858">
        <w:rPr>
          <w:b/>
          <w:bCs/>
          <w:u w:val="single"/>
        </w:rPr>
        <w:t>:</w:t>
      </w:r>
    </w:p>
    <w:p w14:paraId="109FFC55" w14:textId="54122508" w:rsidR="000E3622" w:rsidRPr="000E3622" w:rsidRDefault="000E3622" w:rsidP="000E3622">
      <w:pPr>
        <w:ind w:left="284"/>
      </w:pPr>
      <w:r w:rsidRPr="000E3622">
        <w:rPr>
          <w:b/>
          <w:bCs/>
        </w:rPr>
        <w:t>If</w:t>
      </w:r>
      <w:r w:rsidRPr="000E3622">
        <w:t xml:space="preserve"> </w:t>
      </w:r>
      <w:r>
        <w:t>state</w:t>
      </w:r>
      <w:r w:rsidRPr="000E3622">
        <w:t xml:space="preserve"> = </w:t>
      </w:r>
      <w:r w:rsidR="00353C2F">
        <w:t>HELD</w:t>
      </w:r>
    </w:p>
    <w:p w14:paraId="649FF6A8" w14:textId="3EE94F27" w:rsidR="000E3622" w:rsidRDefault="000E3622" w:rsidP="000E3622">
      <w:pPr>
        <w:ind w:left="567"/>
      </w:pPr>
      <w:proofErr w:type="gramStart"/>
      <w:r>
        <w:t>state</w:t>
      </w:r>
      <w:r w:rsidRPr="000E3622">
        <w:t xml:space="preserve"> :</w:t>
      </w:r>
      <w:proofErr w:type="gramEnd"/>
      <w:r w:rsidRPr="000E3622">
        <w:t xml:space="preserve">= </w:t>
      </w:r>
      <w:r w:rsidR="00353C2F">
        <w:t>RELEASED</w:t>
      </w:r>
    </w:p>
    <w:p w14:paraId="7F82D8FB" w14:textId="77777777" w:rsidR="00353C2F" w:rsidRPr="000E3622" w:rsidRDefault="00353C2F" w:rsidP="00353C2F">
      <w:pPr>
        <w:ind w:left="567"/>
      </w:pPr>
      <w:r w:rsidRPr="000E3622">
        <w:t>Send &lt;</w:t>
      </w:r>
      <w:proofErr w:type="spellStart"/>
      <w:r w:rsidRPr="000E3622">
        <w:t>mrk_me</w:t>
      </w:r>
      <w:proofErr w:type="spellEnd"/>
      <w:r w:rsidRPr="000E3622">
        <w:t>&gt;</w:t>
      </w:r>
    </w:p>
    <w:p w14:paraId="67C68A8F" w14:textId="77777777" w:rsidR="000E3622" w:rsidRDefault="000E3622" w:rsidP="000E3622">
      <w:pPr>
        <w:ind w:left="284"/>
      </w:pPr>
      <w:r w:rsidRPr="000E3622">
        <w:rPr>
          <w:b/>
          <w:bCs/>
        </w:rPr>
        <w:t>End</w:t>
      </w:r>
      <w:r>
        <w:rPr>
          <w:b/>
          <w:bCs/>
        </w:rPr>
        <w:t xml:space="preserve"> </w:t>
      </w:r>
      <w:r w:rsidRPr="000E3622">
        <w:rPr>
          <w:b/>
          <w:bCs/>
        </w:rPr>
        <w:t>If</w:t>
      </w:r>
    </w:p>
    <w:p w14:paraId="46FFC665" w14:textId="77777777" w:rsidR="00353C2F" w:rsidRDefault="00353C2F" w:rsidP="000E3622">
      <w:pPr>
        <w:pBdr>
          <w:bottom w:val="single" w:sz="6" w:space="1" w:color="auto"/>
        </w:pBdr>
      </w:pPr>
    </w:p>
    <w:p w14:paraId="68BFE012" w14:textId="77777777" w:rsidR="00353C2F" w:rsidRDefault="00353C2F" w:rsidP="000E3622"/>
    <w:p w14:paraId="71CE5F74" w14:textId="77777777" w:rsidR="000E3622" w:rsidRDefault="000E3622" w:rsidP="000E3622"/>
    <w:sectPr w:rsidR="000E3622" w:rsidSect="000C6221">
      <w:footerReference w:type="default" r:id="rId8"/>
      <w:footerReference w:type="first" r:id="rId9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FA04" w14:textId="77777777" w:rsidR="00A3216D" w:rsidRDefault="00A3216D" w:rsidP="005B434B">
      <w:pPr>
        <w:spacing w:line="240" w:lineRule="auto"/>
      </w:pPr>
      <w:r>
        <w:separator/>
      </w:r>
    </w:p>
  </w:endnote>
  <w:endnote w:type="continuationSeparator" w:id="0">
    <w:p w14:paraId="39BB0A31" w14:textId="77777777" w:rsidR="00A3216D" w:rsidRDefault="00A3216D" w:rsidP="005B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  <w:embedRegular r:id="rId1" w:fontKey="{4A4E803B-2C65-4E6E-8FA6-B1078BFEC0AC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BC1" w14:textId="77777777" w:rsidR="00894B43" w:rsidRDefault="00737F1F" w:rsidP="00894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037A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29C5" w14:textId="77777777" w:rsidR="000C6221" w:rsidRDefault="00A3216D">
    <w:pPr>
      <w:pStyle w:val="Footer"/>
    </w:pPr>
  </w:p>
  <w:p w14:paraId="50282589" w14:textId="77777777" w:rsidR="000C6221" w:rsidRDefault="00A3216D">
    <w:pPr>
      <w:pStyle w:val="Footer"/>
    </w:pPr>
  </w:p>
  <w:p w14:paraId="2F34D0BD" w14:textId="77777777" w:rsidR="000C6221" w:rsidRDefault="00A3216D">
    <w:pPr>
      <w:pStyle w:val="Footer"/>
    </w:pPr>
  </w:p>
  <w:p w14:paraId="18389F94" w14:textId="77777777" w:rsidR="000C6221" w:rsidRDefault="00A3216D">
    <w:pPr>
      <w:pStyle w:val="Footer"/>
    </w:pPr>
  </w:p>
  <w:p w14:paraId="4F4EBE17" w14:textId="77777777" w:rsidR="000C6221" w:rsidRDefault="00A3216D">
    <w:pPr>
      <w:pStyle w:val="Footer"/>
    </w:pPr>
  </w:p>
  <w:p w14:paraId="1ADF6395" w14:textId="77777777" w:rsidR="000C6221" w:rsidRDefault="00A3216D">
    <w:pPr>
      <w:pStyle w:val="Footer"/>
    </w:pPr>
  </w:p>
  <w:p w14:paraId="06FBFBD6" w14:textId="77777777" w:rsidR="000C6221" w:rsidRDefault="00A3216D">
    <w:pPr>
      <w:pStyle w:val="Footer"/>
    </w:pPr>
  </w:p>
  <w:p w14:paraId="0BF8F6C5" w14:textId="77777777" w:rsidR="000C6221" w:rsidRDefault="00A3216D">
    <w:pPr>
      <w:pStyle w:val="Footer"/>
    </w:pPr>
  </w:p>
  <w:p w14:paraId="691F959E" w14:textId="77777777" w:rsidR="000C6221" w:rsidRDefault="00A3216D">
    <w:pPr>
      <w:pStyle w:val="Footer"/>
    </w:pPr>
  </w:p>
  <w:p w14:paraId="7BBBB51F" w14:textId="77777777" w:rsidR="000C6221" w:rsidRDefault="00A3216D">
    <w:pPr>
      <w:pStyle w:val="Footer"/>
    </w:pPr>
  </w:p>
  <w:p w14:paraId="6B206796" w14:textId="77777777" w:rsidR="000C6221" w:rsidRDefault="00A3216D">
    <w:pPr>
      <w:pStyle w:val="Footer"/>
    </w:pPr>
  </w:p>
  <w:p w14:paraId="5532D31C" w14:textId="77777777" w:rsidR="000C6221" w:rsidRDefault="00A3216D">
    <w:pPr>
      <w:pStyle w:val="Footer"/>
    </w:pPr>
  </w:p>
  <w:p w14:paraId="19D9CF7C" w14:textId="77777777" w:rsidR="000C6221" w:rsidRDefault="00A3216D">
    <w:pPr>
      <w:pStyle w:val="Footer"/>
    </w:pPr>
  </w:p>
  <w:p w14:paraId="53F99A9E" w14:textId="77777777" w:rsidR="000C6221" w:rsidRDefault="00A3216D">
    <w:pPr>
      <w:pStyle w:val="Footer"/>
    </w:pPr>
  </w:p>
  <w:p w14:paraId="29AD7FAF" w14:textId="77777777" w:rsidR="000C6221" w:rsidRDefault="00A3216D">
    <w:pPr>
      <w:pStyle w:val="Footer"/>
    </w:pPr>
  </w:p>
  <w:p w14:paraId="00081FB7" w14:textId="77777777" w:rsidR="000C6221" w:rsidRDefault="00A3216D">
    <w:pPr>
      <w:pStyle w:val="Footer"/>
    </w:pPr>
  </w:p>
  <w:p w14:paraId="52B5595D" w14:textId="77777777" w:rsidR="001E2D05" w:rsidRDefault="00A32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34FC" w14:textId="77777777" w:rsidR="00A3216D" w:rsidRDefault="00A3216D" w:rsidP="005B434B">
      <w:pPr>
        <w:spacing w:line="240" w:lineRule="auto"/>
      </w:pPr>
      <w:r>
        <w:separator/>
      </w:r>
    </w:p>
  </w:footnote>
  <w:footnote w:type="continuationSeparator" w:id="0">
    <w:p w14:paraId="40454232" w14:textId="77777777" w:rsidR="00A3216D" w:rsidRDefault="00A3216D" w:rsidP="005B4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17F0B4D"/>
    <w:multiLevelType w:val="multilevel"/>
    <w:tmpl w:val="4D6825E8"/>
    <w:numStyleLink w:val="111111"/>
  </w:abstractNum>
  <w:abstractNum w:abstractNumId="12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6662F6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8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1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3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5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0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6" w15:restartNumberingAfterBreak="0">
    <w:nsid w:val="7A596D3E"/>
    <w:multiLevelType w:val="hybridMultilevel"/>
    <w:tmpl w:val="C84CB836"/>
    <w:lvl w:ilvl="0" w:tplc="F3EC43DC">
      <w:numFmt w:val="bullet"/>
      <w:lvlText w:val="-"/>
      <w:lvlJc w:val="left"/>
      <w:pPr>
        <w:ind w:left="600" w:hanging="360"/>
      </w:pPr>
      <w:rPr>
        <w:rFonts w:ascii="Linux Libertine O" w:eastAsiaTheme="minorHAnsi" w:hAnsi="Linux Libertine O" w:cs="Linux Libertine O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27"/>
  </w:num>
  <w:num w:numId="4">
    <w:abstractNumId w:val="11"/>
  </w:num>
  <w:num w:numId="5">
    <w:abstractNumId w:val="17"/>
  </w:num>
  <w:num w:numId="6">
    <w:abstractNumId w:val="20"/>
  </w:num>
  <w:num w:numId="7">
    <w:abstractNumId w:val="30"/>
  </w:num>
  <w:num w:numId="8">
    <w:abstractNumId w:val="14"/>
  </w:num>
  <w:num w:numId="9">
    <w:abstractNumId w:val="22"/>
  </w:num>
  <w:num w:numId="10">
    <w:abstractNumId w:val="34"/>
  </w:num>
  <w:num w:numId="11">
    <w:abstractNumId w:val="19"/>
  </w:num>
  <w:num w:numId="12">
    <w:abstractNumId w:val="32"/>
  </w:num>
  <w:num w:numId="13">
    <w:abstractNumId w:val="23"/>
  </w:num>
  <w:num w:numId="14">
    <w:abstractNumId w:val="18"/>
  </w:num>
  <w:num w:numId="15">
    <w:abstractNumId w:val="28"/>
  </w:num>
  <w:num w:numId="16">
    <w:abstractNumId w:val="36"/>
  </w:num>
  <w:num w:numId="17">
    <w:abstractNumId w:val="35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5"/>
  </w:num>
  <w:num w:numId="29">
    <w:abstractNumId w:val="15"/>
  </w:num>
  <w:num w:numId="30">
    <w:abstractNumId w:val="12"/>
  </w:num>
  <w:num w:numId="31">
    <w:abstractNumId w:val="31"/>
  </w:num>
  <w:num w:numId="32">
    <w:abstractNumId w:val="21"/>
  </w:num>
  <w:num w:numId="33">
    <w:abstractNumId w:val="16"/>
  </w:num>
  <w:num w:numId="34">
    <w:abstractNumId w:val="29"/>
  </w:num>
  <w:num w:numId="35">
    <w:abstractNumId w:val="24"/>
  </w:num>
  <w:num w:numId="36">
    <w:abstractNumId w:val="26"/>
  </w:num>
  <w:num w:numId="37">
    <w:abstractNumId w:val="13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hideSpellingErrors/>
  <w:hideGrammaticalError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YzMLQ0MzU3s7RQ0lEKTi0uzszPAykwMqgFAKEX564tAAAA"/>
  </w:docVars>
  <w:rsids>
    <w:rsidRoot w:val="005B434B"/>
    <w:rsid w:val="0000136C"/>
    <w:rsid w:val="000055E6"/>
    <w:rsid w:val="000102F3"/>
    <w:rsid w:val="00010AD0"/>
    <w:rsid w:val="00022A9A"/>
    <w:rsid w:val="000405D8"/>
    <w:rsid w:val="000506A7"/>
    <w:rsid w:val="00054E0A"/>
    <w:rsid w:val="000738BB"/>
    <w:rsid w:val="00075228"/>
    <w:rsid w:val="00080C59"/>
    <w:rsid w:val="0008391F"/>
    <w:rsid w:val="00091159"/>
    <w:rsid w:val="0009314B"/>
    <w:rsid w:val="000954BA"/>
    <w:rsid w:val="000B16EE"/>
    <w:rsid w:val="000C12B9"/>
    <w:rsid w:val="000D5E22"/>
    <w:rsid w:val="000D6541"/>
    <w:rsid w:val="000E3622"/>
    <w:rsid w:val="000E71D3"/>
    <w:rsid w:val="000F4E3C"/>
    <w:rsid w:val="00112C63"/>
    <w:rsid w:val="001134D2"/>
    <w:rsid w:val="001142BA"/>
    <w:rsid w:val="00114A27"/>
    <w:rsid w:val="001327CD"/>
    <w:rsid w:val="00132DAB"/>
    <w:rsid w:val="00141CA9"/>
    <w:rsid w:val="001447AF"/>
    <w:rsid w:val="00145EC6"/>
    <w:rsid w:val="001552F3"/>
    <w:rsid w:val="001612D4"/>
    <w:rsid w:val="00165A8E"/>
    <w:rsid w:val="00167AE3"/>
    <w:rsid w:val="00173A56"/>
    <w:rsid w:val="001742F9"/>
    <w:rsid w:val="001754DD"/>
    <w:rsid w:val="00177A79"/>
    <w:rsid w:val="00177C5B"/>
    <w:rsid w:val="001967B0"/>
    <w:rsid w:val="001A0F36"/>
    <w:rsid w:val="001B633D"/>
    <w:rsid w:val="001C245D"/>
    <w:rsid w:val="001C6FC6"/>
    <w:rsid w:val="001C78E1"/>
    <w:rsid w:val="001D3695"/>
    <w:rsid w:val="001D3CDD"/>
    <w:rsid w:val="001D7964"/>
    <w:rsid w:val="001E2015"/>
    <w:rsid w:val="001E339C"/>
    <w:rsid w:val="001F50FC"/>
    <w:rsid w:val="00202E40"/>
    <w:rsid w:val="00211976"/>
    <w:rsid w:val="0022111E"/>
    <w:rsid w:val="00226E84"/>
    <w:rsid w:val="0023048B"/>
    <w:rsid w:val="00231DBC"/>
    <w:rsid w:val="002359F3"/>
    <w:rsid w:val="00235E4A"/>
    <w:rsid w:val="00236312"/>
    <w:rsid w:val="00245B9D"/>
    <w:rsid w:val="00246057"/>
    <w:rsid w:val="00256546"/>
    <w:rsid w:val="002601C2"/>
    <w:rsid w:val="0026115C"/>
    <w:rsid w:val="002652C7"/>
    <w:rsid w:val="00267D2C"/>
    <w:rsid w:val="0027234C"/>
    <w:rsid w:val="00276D64"/>
    <w:rsid w:val="00277C30"/>
    <w:rsid w:val="0029158F"/>
    <w:rsid w:val="00292C1F"/>
    <w:rsid w:val="00296257"/>
    <w:rsid w:val="002A31BE"/>
    <w:rsid w:val="002A7099"/>
    <w:rsid w:val="002B37A9"/>
    <w:rsid w:val="002C2319"/>
    <w:rsid w:val="002C37CC"/>
    <w:rsid w:val="002D3941"/>
    <w:rsid w:val="002D6D19"/>
    <w:rsid w:val="002E204E"/>
    <w:rsid w:val="002F3EB7"/>
    <w:rsid w:val="002F58C9"/>
    <w:rsid w:val="002F5B40"/>
    <w:rsid w:val="00303E51"/>
    <w:rsid w:val="00305962"/>
    <w:rsid w:val="00323EDE"/>
    <w:rsid w:val="00333D65"/>
    <w:rsid w:val="00337057"/>
    <w:rsid w:val="00340671"/>
    <w:rsid w:val="00353C2F"/>
    <w:rsid w:val="00362C4E"/>
    <w:rsid w:val="003756D0"/>
    <w:rsid w:val="003806A0"/>
    <w:rsid w:val="00381062"/>
    <w:rsid w:val="003930A4"/>
    <w:rsid w:val="0039422F"/>
    <w:rsid w:val="003A253B"/>
    <w:rsid w:val="003B5EBC"/>
    <w:rsid w:val="003B669F"/>
    <w:rsid w:val="003D6674"/>
    <w:rsid w:val="003E71BC"/>
    <w:rsid w:val="003E7E0B"/>
    <w:rsid w:val="00402249"/>
    <w:rsid w:val="00414E94"/>
    <w:rsid w:val="00441FC8"/>
    <w:rsid w:val="00445247"/>
    <w:rsid w:val="00452BE4"/>
    <w:rsid w:val="00457C1D"/>
    <w:rsid w:val="004B066C"/>
    <w:rsid w:val="004B76BC"/>
    <w:rsid w:val="004C5B49"/>
    <w:rsid w:val="004F5063"/>
    <w:rsid w:val="004F7270"/>
    <w:rsid w:val="00514D56"/>
    <w:rsid w:val="00530F41"/>
    <w:rsid w:val="00534C59"/>
    <w:rsid w:val="00536D95"/>
    <w:rsid w:val="0054165E"/>
    <w:rsid w:val="00547F6A"/>
    <w:rsid w:val="00552DFE"/>
    <w:rsid w:val="005662DA"/>
    <w:rsid w:val="00573B8B"/>
    <w:rsid w:val="00581CF8"/>
    <w:rsid w:val="0058736C"/>
    <w:rsid w:val="00592E56"/>
    <w:rsid w:val="0059468D"/>
    <w:rsid w:val="005B06B5"/>
    <w:rsid w:val="005B3D87"/>
    <w:rsid w:val="005B434B"/>
    <w:rsid w:val="005B53AC"/>
    <w:rsid w:val="005B76DD"/>
    <w:rsid w:val="005C3913"/>
    <w:rsid w:val="005C6849"/>
    <w:rsid w:val="005D422D"/>
    <w:rsid w:val="005F178C"/>
    <w:rsid w:val="005F2E0C"/>
    <w:rsid w:val="005F3A3E"/>
    <w:rsid w:val="005F7C5C"/>
    <w:rsid w:val="00605255"/>
    <w:rsid w:val="00606B62"/>
    <w:rsid w:val="00610D30"/>
    <w:rsid w:val="006137FD"/>
    <w:rsid w:val="00616352"/>
    <w:rsid w:val="00616C92"/>
    <w:rsid w:val="00622692"/>
    <w:rsid w:val="00651512"/>
    <w:rsid w:val="00676C56"/>
    <w:rsid w:val="006802B5"/>
    <w:rsid w:val="0069710C"/>
    <w:rsid w:val="006C74A7"/>
    <w:rsid w:val="006D314F"/>
    <w:rsid w:val="0071107F"/>
    <w:rsid w:val="00720331"/>
    <w:rsid w:val="00720F9D"/>
    <w:rsid w:val="00724CD1"/>
    <w:rsid w:val="0073309E"/>
    <w:rsid w:val="0073760B"/>
    <w:rsid w:val="00737F1F"/>
    <w:rsid w:val="0074312D"/>
    <w:rsid w:val="00752DA2"/>
    <w:rsid w:val="00766DE9"/>
    <w:rsid w:val="00773868"/>
    <w:rsid w:val="00774437"/>
    <w:rsid w:val="00777E61"/>
    <w:rsid w:val="00785C4D"/>
    <w:rsid w:val="00786C48"/>
    <w:rsid w:val="007912F6"/>
    <w:rsid w:val="00794838"/>
    <w:rsid w:val="007978F5"/>
    <w:rsid w:val="007B36F5"/>
    <w:rsid w:val="007C04D6"/>
    <w:rsid w:val="007C0662"/>
    <w:rsid w:val="007D6921"/>
    <w:rsid w:val="007D7E46"/>
    <w:rsid w:val="007E20EF"/>
    <w:rsid w:val="007E3DAE"/>
    <w:rsid w:val="007E5134"/>
    <w:rsid w:val="007F3E8D"/>
    <w:rsid w:val="0080214B"/>
    <w:rsid w:val="0080775D"/>
    <w:rsid w:val="0081437E"/>
    <w:rsid w:val="008162E6"/>
    <w:rsid w:val="00822B84"/>
    <w:rsid w:val="008236E7"/>
    <w:rsid w:val="00833C9A"/>
    <w:rsid w:val="00846F9B"/>
    <w:rsid w:val="00860ACA"/>
    <w:rsid w:val="008637A2"/>
    <w:rsid w:val="00865D12"/>
    <w:rsid w:val="00875D8F"/>
    <w:rsid w:val="0088173E"/>
    <w:rsid w:val="008878E5"/>
    <w:rsid w:val="00887CC0"/>
    <w:rsid w:val="008A4CCA"/>
    <w:rsid w:val="008A6751"/>
    <w:rsid w:val="008B11F5"/>
    <w:rsid w:val="008B3CE6"/>
    <w:rsid w:val="008B776E"/>
    <w:rsid w:val="008D14C0"/>
    <w:rsid w:val="008D5FF8"/>
    <w:rsid w:val="008E4FE3"/>
    <w:rsid w:val="0090486F"/>
    <w:rsid w:val="0091179E"/>
    <w:rsid w:val="00920182"/>
    <w:rsid w:val="009225B9"/>
    <w:rsid w:val="009228F9"/>
    <w:rsid w:val="0092462F"/>
    <w:rsid w:val="00927CCC"/>
    <w:rsid w:val="009313CD"/>
    <w:rsid w:val="00937104"/>
    <w:rsid w:val="009641B8"/>
    <w:rsid w:val="0098037A"/>
    <w:rsid w:val="00991858"/>
    <w:rsid w:val="009B76D7"/>
    <w:rsid w:val="009F2375"/>
    <w:rsid w:val="009F684F"/>
    <w:rsid w:val="00A27A9F"/>
    <w:rsid w:val="00A30D22"/>
    <w:rsid w:val="00A3216D"/>
    <w:rsid w:val="00A3685D"/>
    <w:rsid w:val="00A50F9D"/>
    <w:rsid w:val="00A55475"/>
    <w:rsid w:val="00A6011A"/>
    <w:rsid w:val="00A6472B"/>
    <w:rsid w:val="00A73B47"/>
    <w:rsid w:val="00A876E5"/>
    <w:rsid w:val="00A97837"/>
    <w:rsid w:val="00AA3B00"/>
    <w:rsid w:val="00AB5057"/>
    <w:rsid w:val="00AD6C5E"/>
    <w:rsid w:val="00AE4FE6"/>
    <w:rsid w:val="00AF5390"/>
    <w:rsid w:val="00B008D8"/>
    <w:rsid w:val="00B01D17"/>
    <w:rsid w:val="00B22014"/>
    <w:rsid w:val="00B303E4"/>
    <w:rsid w:val="00B41D7C"/>
    <w:rsid w:val="00B51D6A"/>
    <w:rsid w:val="00B521C8"/>
    <w:rsid w:val="00B56379"/>
    <w:rsid w:val="00B6601C"/>
    <w:rsid w:val="00B72028"/>
    <w:rsid w:val="00B74136"/>
    <w:rsid w:val="00B87CD8"/>
    <w:rsid w:val="00B97A80"/>
    <w:rsid w:val="00BA4A3D"/>
    <w:rsid w:val="00BB0800"/>
    <w:rsid w:val="00BB750D"/>
    <w:rsid w:val="00BC3805"/>
    <w:rsid w:val="00BD04E6"/>
    <w:rsid w:val="00BD613D"/>
    <w:rsid w:val="00BE38E0"/>
    <w:rsid w:val="00BF4945"/>
    <w:rsid w:val="00C06921"/>
    <w:rsid w:val="00C1758A"/>
    <w:rsid w:val="00C17987"/>
    <w:rsid w:val="00C30083"/>
    <w:rsid w:val="00C35F89"/>
    <w:rsid w:val="00C51208"/>
    <w:rsid w:val="00C53656"/>
    <w:rsid w:val="00C553D1"/>
    <w:rsid w:val="00C55CE2"/>
    <w:rsid w:val="00C76CD9"/>
    <w:rsid w:val="00C81BD3"/>
    <w:rsid w:val="00CB5EAC"/>
    <w:rsid w:val="00CC3C98"/>
    <w:rsid w:val="00CC7FE8"/>
    <w:rsid w:val="00CD3217"/>
    <w:rsid w:val="00CD51CB"/>
    <w:rsid w:val="00CE0389"/>
    <w:rsid w:val="00D00E88"/>
    <w:rsid w:val="00D07298"/>
    <w:rsid w:val="00D145FE"/>
    <w:rsid w:val="00D21B22"/>
    <w:rsid w:val="00D267AD"/>
    <w:rsid w:val="00D27C59"/>
    <w:rsid w:val="00D7331C"/>
    <w:rsid w:val="00D80AAD"/>
    <w:rsid w:val="00D817FF"/>
    <w:rsid w:val="00D84B4D"/>
    <w:rsid w:val="00D9161F"/>
    <w:rsid w:val="00D95292"/>
    <w:rsid w:val="00DA1CE2"/>
    <w:rsid w:val="00DD081E"/>
    <w:rsid w:val="00DF16AF"/>
    <w:rsid w:val="00DF17B0"/>
    <w:rsid w:val="00DF226A"/>
    <w:rsid w:val="00DF66DA"/>
    <w:rsid w:val="00E015FF"/>
    <w:rsid w:val="00E037CD"/>
    <w:rsid w:val="00E20AF6"/>
    <w:rsid w:val="00E26054"/>
    <w:rsid w:val="00E26BF0"/>
    <w:rsid w:val="00E313BD"/>
    <w:rsid w:val="00E414D2"/>
    <w:rsid w:val="00E46809"/>
    <w:rsid w:val="00E5026C"/>
    <w:rsid w:val="00E55E8D"/>
    <w:rsid w:val="00E71913"/>
    <w:rsid w:val="00E8234D"/>
    <w:rsid w:val="00E92194"/>
    <w:rsid w:val="00E9380A"/>
    <w:rsid w:val="00EA269A"/>
    <w:rsid w:val="00EA5DF6"/>
    <w:rsid w:val="00EC5424"/>
    <w:rsid w:val="00EC581F"/>
    <w:rsid w:val="00EF188B"/>
    <w:rsid w:val="00EF5BB9"/>
    <w:rsid w:val="00F07897"/>
    <w:rsid w:val="00F32CA1"/>
    <w:rsid w:val="00F37A55"/>
    <w:rsid w:val="00F42CB6"/>
    <w:rsid w:val="00F46717"/>
    <w:rsid w:val="00F46728"/>
    <w:rsid w:val="00F557CB"/>
    <w:rsid w:val="00F570F1"/>
    <w:rsid w:val="00F621AE"/>
    <w:rsid w:val="00F6354E"/>
    <w:rsid w:val="00F72C5C"/>
    <w:rsid w:val="00F73E53"/>
    <w:rsid w:val="00F774F7"/>
    <w:rsid w:val="00FA063C"/>
    <w:rsid w:val="00FA164A"/>
    <w:rsid w:val="00FB1E6E"/>
    <w:rsid w:val="00FC6799"/>
    <w:rsid w:val="00FD1EF3"/>
    <w:rsid w:val="00FD21F1"/>
    <w:rsid w:val="00FD370B"/>
    <w:rsid w:val="00FD7C63"/>
    <w:rsid w:val="00FE2AD6"/>
    <w:rsid w:val="00F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2CB8E"/>
  <w15:docId w15:val="{E0D94038-91C8-44B1-AFC4-35EBBF48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2F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03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3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0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98037A"/>
    <w:pPr>
      <w:keepNext/>
      <w:numPr>
        <w:ilvl w:val="5"/>
        <w:numId w:val="17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98037A"/>
    <w:pPr>
      <w:keepNext/>
      <w:numPr>
        <w:ilvl w:val="6"/>
        <w:numId w:val="17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98037A"/>
    <w:pPr>
      <w:keepNext/>
      <w:numPr>
        <w:ilvl w:val="7"/>
        <w:numId w:val="17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98037A"/>
    <w:pPr>
      <w:keepNext/>
      <w:numPr>
        <w:ilvl w:val="8"/>
        <w:numId w:val="17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CaptionChar">
    <w:name w:val="FigureCaption Char"/>
    <w:basedOn w:val="DefaultParagraphFont"/>
    <w:link w:val="Figur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FigureCaption">
    <w:name w:val="FigureCaption"/>
    <w:link w:val="FigureCaptionChar"/>
    <w:autoRedefine/>
    <w:qFormat/>
    <w:rsid w:val="0098037A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paragraph" w:customStyle="1" w:styleId="Image">
    <w:name w:val="Image"/>
    <w:basedOn w:val="Normal"/>
    <w:qFormat/>
    <w:rsid w:val="0098037A"/>
    <w:pPr>
      <w:keepNext/>
    </w:pPr>
  </w:style>
  <w:style w:type="paragraph" w:styleId="ListParagraph">
    <w:name w:val="List Paragraph"/>
    <w:autoRedefine/>
    <w:uiPriority w:val="34"/>
    <w:qFormat/>
    <w:rsid w:val="0098037A"/>
    <w:pPr>
      <w:numPr>
        <w:numId w:val="28"/>
      </w:numPr>
      <w:spacing w:after="0" w:line="264" w:lineRule="auto"/>
      <w:contextualSpacing/>
    </w:pPr>
    <w:rPr>
      <w:rFonts w:ascii="Linux Biolinum" w:hAnsi="Linux Biolinum" w:cs="Linux Biolinum"/>
      <w:sz w:val="18"/>
    </w:rPr>
  </w:style>
  <w:style w:type="paragraph" w:customStyle="1" w:styleId="Head1">
    <w:name w:val="Head1"/>
    <w:basedOn w:val="Heading1"/>
    <w:next w:val="Para"/>
    <w:autoRedefine/>
    <w:qFormat/>
    <w:rsid w:val="0098037A"/>
    <w:pPr>
      <w:numPr>
        <w:numId w:val="14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2">
    <w:name w:val="Head2"/>
    <w:basedOn w:val="Heading2"/>
    <w:next w:val="Para"/>
    <w:autoRedefine/>
    <w:qFormat/>
    <w:rsid w:val="0098037A"/>
    <w:pPr>
      <w:numPr>
        <w:ilvl w:val="1"/>
        <w:numId w:val="14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autoRedefine/>
    <w:qFormat/>
    <w:rsid w:val="0098037A"/>
    <w:pPr>
      <w:spacing w:after="0" w:line="264" w:lineRule="auto"/>
      <w:ind w:firstLine="240"/>
    </w:pPr>
    <w:rPr>
      <w:rFonts w:ascii="Linux Libertine" w:hAnsi="Linux Libertine" w:cs="Linux Libertine"/>
      <w:sz w:val="18"/>
    </w:rPr>
  </w:style>
  <w:style w:type="character" w:styleId="Hyperlink">
    <w:name w:val="Hyperlink"/>
    <w:basedOn w:val="DefaultParagraphFont"/>
    <w:uiPriority w:val="99"/>
    <w:unhideWhenUsed/>
    <w:rsid w:val="0098037A"/>
    <w:rPr>
      <w:rFonts w:ascii="Linux Libertine" w:hAnsi="Linux Libertine" w:cs="Linux Libertine"/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A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bstract">
    <w:name w:val="Abstract"/>
    <w:qFormat/>
    <w:rsid w:val="0098037A"/>
    <w:pPr>
      <w:spacing w:before="20" w:after="12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ffiliation">
    <w:name w:val="Affiliation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8"/>
      <w:szCs w:val="20"/>
    </w:rPr>
  </w:style>
  <w:style w:type="paragraph" w:customStyle="1" w:styleId="Titledocument">
    <w:name w:val="Title_document"/>
    <w:basedOn w:val="Heading1"/>
    <w:link w:val="TitledocumentChar"/>
    <w:autoRedefine/>
    <w:qFormat/>
    <w:rsid w:val="0098037A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CMRefHead">
    <w:name w:val="ACMRefHead"/>
    <w:basedOn w:val="Normal"/>
    <w:link w:val="ACMRefHeadChar"/>
    <w:qFormat/>
    <w:rsid w:val="0098037A"/>
    <w:pPr>
      <w:keepNext/>
      <w:spacing w:before="60" w:after="60"/>
    </w:pPr>
    <w:rPr>
      <w:b/>
    </w:rPr>
  </w:style>
  <w:style w:type="character" w:customStyle="1" w:styleId="TitledocumentChar">
    <w:name w:val="Title_document Char"/>
    <w:basedOn w:val="DefaultParagraphFont"/>
    <w:link w:val="Titledocument"/>
    <w:rsid w:val="005B434B"/>
    <w:rPr>
      <w:rFonts w:ascii="Linux Biolinum" w:eastAsia="Times New Roman" w:hAnsi="Linux Biolinum" w:cs="Linux Biolinum"/>
      <w:bCs/>
      <w:sz w:val="34"/>
      <w:szCs w:val="20"/>
    </w:rPr>
  </w:style>
  <w:style w:type="character" w:customStyle="1" w:styleId="AckHeadChar">
    <w:name w:val="AckHead Char"/>
    <w:basedOn w:val="DefaultParagraphFont"/>
    <w:link w:val="AckHead"/>
    <w:locked/>
    <w:rsid w:val="0098037A"/>
    <w:rPr>
      <w:rFonts w:ascii="Linux Biolinum" w:hAnsi="Linux Biolinum" w:cs="Linux Biolinum"/>
      <w:b/>
    </w:rPr>
  </w:style>
  <w:style w:type="paragraph" w:customStyle="1" w:styleId="AckHead">
    <w:name w:val="AckHead"/>
    <w:link w:val="AckHeadChar"/>
    <w:autoRedefine/>
    <w:qFormat/>
    <w:rsid w:val="0098037A"/>
    <w:pPr>
      <w:keepNext/>
      <w:spacing w:before="120" w:after="40" w:line="240" w:lineRule="auto"/>
    </w:pPr>
    <w:rPr>
      <w:rFonts w:ascii="Linux Biolinum" w:hAnsi="Linux Biolinum" w:cs="Linux Biolinum"/>
      <w:b/>
    </w:rPr>
  </w:style>
  <w:style w:type="paragraph" w:customStyle="1" w:styleId="AckPara">
    <w:name w:val="AckPara"/>
    <w:autoRedefine/>
    <w:qFormat/>
    <w:rsid w:val="0098037A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ppendixH1">
    <w:name w:val="AppendixH1"/>
    <w:qFormat/>
    <w:rsid w:val="0098037A"/>
    <w:pPr>
      <w:spacing w:before="140" w:after="40" w:line="240" w:lineRule="auto"/>
    </w:pPr>
    <w:rPr>
      <w:rFonts w:ascii="Linux Biolinum" w:eastAsia="Times New Roman" w:hAnsi="Linux Biolinum" w:cs="Linux Biolinum"/>
      <w:b/>
      <w:szCs w:val="20"/>
    </w:rPr>
  </w:style>
  <w:style w:type="paragraph" w:customStyle="1" w:styleId="AppendixH2">
    <w:name w:val="AppendixH2"/>
    <w:qFormat/>
    <w:rsid w:val="0098037A"/>
    <w:pPr>
      <w:autoSpaceDE w:val="0"/>
      <w:autoSpaceDN w:val="0"/>
      <w:adjustRightInd w:val="0"/>
      <w:spacing w:before="60" w:after="40" w:line="240" w:lineRule="auto"/>
    </w:pPr>
    <w:rPr>
      <w:rFonts w:ascii="Linux Biolinum" w:hAnsi="Linux Biolinum" w:cs="Linux Biolinum"/>
      <w:b/>
      <w:szCs w:val="24"/>
    </w:rPr>
  </w:style>
  <w:style w:type="paragraph" w:customStyle="1" w:styleId="AppendixH3">
    <w:name w:val="AppendixH3"/>
    <w:qFormat/>
    <w:rsid w:val="0098037A"/>
    <w:pPr>
      <w:autoSpaceDE w:val="0"/>
      <w:autoSpaceDN w:val="0"/>
      <w:adjustRightInd w:val="0"/>
      <w:spacing w:before="60" w:after="140" w:line="240" w:lineRule="auto"/>
      <w:ind w:left="240"/>
    </w:pPr>
    <w:rPr>
      <w:rFonts w:ascii="Linux Biolinum" w:hAnsi="Linux Biolinum" w:cs="Linux Biolinum"/>
      <w:i/>
      <w:sz w:val="18"/>
      <w:szCs w:val="24"/>
    </w:rPr>
  </w:style>
  <w:style w:type="paragraph" w:customStyle="1" w:styleId="AuthNotes">
    <w:name w:val="AuthNotes"/>
    <w:qFormat/>
    <w:rsid w:val="0098037A"/>
    <w:pPr>
      <w:spacing w:after="0" w:line="276" w:lineRule="auto"/>
    </w:pPr>
    <w:rPr>
      <w:rFonts w:ascii="Linux Libertine" w:hAnsi="Linux Libertine" w:cs="Linux Libertine"/>
    </w:rPr>
  </w:style>
  <w:style w:type="character" w:customStyle="1" w:styleId="AuthorsChar">
    <w:name w:val="Authors Char"/>
    <w:basedOn w:val="DefaultParagraphFont"/>
    <w:link w:val="Authors"/>
    <w:locked/>
    <w:rsid w:val="0098037A"/>
    <w:rPr>
      <w:rFonts w:ascii="Linux Libertine" w:hAnsi="Linux Libertine" w:cs="Linux Libertine"/>
      <w:sz w:val="18"/>
    </w:rPr>
  </w:style>
  <w:style w:type="paragraph" w:customStyle="1" w:styleId="Authors">
    <w:name w:val="Authors"/>
    <w:link w:val="AuthorsChar"/>
    <w:autoRedefine/>
    <w:qFormat/>
    <w:rsid w:val="0098037A"/>
    <w:pPr>
      <w:spacing w:before="180" w:after="60" w:line="240" w:lineRule="auto"/>
    </w:pPr>
    <w:rPr>
      <w:rFonts w:ascii="Linux Libertine" w:hAnsi="Linux Libertine" w:cs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">
    <w:name w:val="DisplayFormula"/>
    <w:link w:val="DisplayFormulaChar"/>
    <w:qFormat/>
    <w:rsid w:val="0098037A"/>
    <w:pPr>
      <w:spacing w:before="100" w:after="100" w:line="240" w:lineRule="auto"/>
    </w:pPr>
    <w:rPr>
      <w:rFonts w:ascii="Linux Libertine" w:hAnsi="Linux Libertine" w:cs="Linux Libertine"/>
      <w:sz w:val="18"/>
    </w:rPr>
  </w:style>
  <w:style w:type="paragraph" w:customStyle="1" w:styleId="KeyWordHead">
    <w:name w:val="KeyWordHead"/>
    <w:link w:val="KeyWordHeadchar"/>
    <w:autoRedefine/>
    <w:qFormat/>
    <w:rsid w:val="0098037A"/>
    <w:pPr>
      <w:keepNext/>
      <w:spacing w:before="200" w:after="20" w:line="240" w:lineRule="auto"/>
    </w:pPr>
    <w:rPr>
      <w:rFonts w:ascii="Linux Biolinum" w:hAnsi="Linux Biolinum" w:cs="Linux Biolinum"/>
      <w:b/>
    </w:rPr>
  </w:style>
  <w:style w:type="paragraph" w:customStyle="1" w:styleId="KeyWords">
    <w:name w:val="KeyWords"/>
    <w:basedOn w:val="Normal"/>
    <w:qFormat/>
    <w:rsid w:val="0098037A"/>
    <w:pPr>
      <w:spacing w:before="60" w:after="60"/>
    </w:pPr>
  </w:style>
  <w:style w:type="paragraph" w:customStyle="1" w:styleId="ReferenceHead">
    <w:name w:val="ReferenceHead"/>
    <w:autoRedefine/>
    <w:qFormat/>
    <w:rsid w:val="0098037A"/>
    <w:pPr>
      <w:keepNext/>
      <w:spacing w:before="200" w:after="40" w:line="240" w:lineRule="auto"/>
    </w:pPr>
    <w:rPr>
      <w:rFonts w:ascii="Linux Biolinum" w:hAnsi="Linux Biolinum" w:cs="Linux Biolinum"/>
      <w:b/>
    </w:rPr>
  </w:style>
  <w:style w:type="paragraph" w:customStyle="1" w:styleId="Statements">
    <w:name w:val="Statements"/>
    <w:basedOn w:val="Normal"/>
    <w:qFormat/>
    <w:rsid w:val="0098037A"/>
    <w:pPr>
      <w:ind w:firstLine="240"/>
    </w:pPr>
    <w:rPr>
      <w:sz w:val="20"/>
    </w:rPr>
  </w:style>
  <w:style w:type="character" w:customStyle="1" w:styleId="TableCaptionChar">
    <w:name w:val="TableCaption Char"/>
    <w:basedOn w:val="DefaultParagraphFont"/>
    <w:link w:val="Tabl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TableCaption">
    <w:name w:val="TableCaption"/>
    <w:link w:val="TableCaptionChar"/>
    <w:autoRedefine/>
    <w:qFormat/>
    <w:rsid w:val="0098037A"/>
    <w:pPr>
      <w:keepNext/>
      <w:spacing w:before="360" w:after="20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" w:eastAsia="Times New Roman" w:hAnsi="Linux Libertine" w:cs="Linux Libertine"/>
      <w:b/>
      <w:bCs w:val="0"/>
      <w:sz w:val="18"/>
      <w:szCs w:val="20"/>
    </w:rPr>
  </w:style>
  <w:style w:type="character" w:customStyle="1" w:styleId="DisplayFormulaUnnumChar">
    <w:name w:val="DisplayFormulaUnnum Char"/>
    <w:basedOn w:val="DefaultParagraphFont"/>
    <w:link w:val="DisplayFormulaUnnum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98037A"/>
  </w:style>
  <w:style w:type="character" w:customStyle="1" w:styleId="ParaContinueChar">
    <w:name w:val="ParaContinue Char"/>
    <w:basedOn w:val="DefaultParagraphFont"/>
    <w:link w:val="ParaContinue"/>
    <w:locked/>
    <w:rsid w:val="0098037A"/>
    <w:rPr>
      <w:rFonts w:ascii="Linux Libertine" w:hAnsi="Linux Libertine" w:cs="Linux Libertine"/>
      <w:sz w:val="18"/>
    </w:rPr>
  </w:style>
  <w:style w:type="paragraph" w:customStyle="1" w:styleId="ParaContinue">
    <w:name w:val="ParaContinue"/>
    <w:basedOn w:val="Para"/>
    <w:link w:val="ParaContinueChar"/>
    <w:rsid w:val="0098037A"/>
    <w:pPr>
      <w:ind w:firstLine="0"/>
    </w:pPr>
  </w:style>
  <w:style w:type="paragraph" w:customStyle="1" w:styleId="Bibentry">
    <w:name w:val="Bib_entry"/>
    <w:autoRedefine/>
    <w:qFormat/>
    <w:rsid w:val="0098037A"/>
    <w:pPr>
      <w:spacing w:after="0" w:line="240" w:lineRule="auto"/>
    </w:pPr>
    <w:rPr>
      <w:rFonts w:ascii="Linux Libertine" w:hAnsi="Linux Libertine" w:cs="Linux Libertine"/>
      <w:sz w:val="14"/>
    </w:rPr>
  </w:style>
  <w:style w:type="paragraph" w:customStyle="1" w:styleId="Algorithm">
    <w:name w:val="Algorithm"/>
    <w:basedOn w:val="Normal"/>
    <w:qFormat/>
    <w:rsid w:val="0098037A"/>
    <w:pPr>
      <w:spacing w:line="240" w:lineRule="auto"/>
    </w:pPr>
  </w:style>
  <w:style w:type="paragraph" w:customStyle="1" w:styleId="Extract">
    <w:name w:val="Extract"/>
    <w:basedOn w:val="Normal"/>
    <w:rsid w:val="0098037A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CCSHead">
    <w:name w:val="CCSHead"/>
    <w:basedOn w:val="KeyWordHead"/>
    <w:link w:val="CCSHeadchar"/>
    <w:qFormat/>
    <w:rsid w:val="0098037A"/>
  </w:style>
  <w:style w:type="paragraph" w:customStyle="1" w:styleId="CCSDescription">
    <w:name w:val="CCSDescription"/>
    <w:basedOn w:val="KeyWords"/>
    <w:qFormat/>
    <w:rsid w:val="0098037A"/>
  </w:style>
  <w:style w:type="paragraph" w:customStyle="1" w:styleId="AlgorithmCaption">
    <w:name w:val="AlgorithmCaption"/>
    <w:basedOn w:val="Normal"/>
    <w:rsid w:val="0098037A"/>
    <w:pPr>
      <w:pBdr>
        <w:top w:val="single" w:sz="4" w:space="2" w:color="auto"/>
        <w:bottom w:val="single" w:sz="4" w:space="2" w:color="auto"/>
      </w:pBdr>
    </w:pPr>
  </w:style>
  <w:style w:type="character" w:customStyle="1" w:styleId="GrantNumber">
    <w:name w:val="GrantNumber"/>
    <w:basedOn w:val="DefaultParagraphFont"/>
    <w:uiPriority w:val="1"/>
    <w:qFormat/>
    <w:rsid w:val="0098037A"/>
    <w:rPr>
      <w:rFonts w:ascii="Linux Libertine" w:hAnsi="Linux Libertine" w:cs="Linux Libertine"/>
      <w:color w:val="9900FF"/>
    </w:rPr>
  </w:style>
  <w:style w:type="paragraph" w:styleId="Footer">
    <w:name w:val="footer"/>
    <w:basedOn w:val="Normal"/>
    <w:link w:val="FooterChar"/>
    <w:rsid w:val="009803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037A"/>
    <w:rPr>
      <w:rFonts w:ascii="Linux Libertine" w:hAnsi="Linux Libertine" w:cs="Linux Libertine"/>
      <w:sz w:val="18"/>
    </w:rPr>
  </w:style>
  <w:style w:type="numbering" w:styleId="111111">
    <w:name w:val="Outline List 2"/>
    <w:basedOn w:val="NoList"/>
    <w:uiPriority w:val="99"/>
    <w:semiHidden/>
    <w:unhideWhenUsed/>
    <w:rsid w:val="005B434B"/>
    <w:pPr>
      <w:numPr>
        <w:numId w:val="2"/>
      </w:numPr>
    </w:pPr>
  </w:style>
  <w:style w:type="table" w:styleId="TableGrid">
    <w:name w:val="Table Grid"/>
    <w:basedOn w:val="TableNormal"/>
    <w:rsid w:val="00980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Normal"/>
    <w:link w:val="ACMRefChar"/>
    <w:qFormat/>
    <w:rsid w:val="0098037A"/>
    <w:pPr>
      <w:keepNext/>
      <w:spacing w:before="60" w:after="60"/>
    </w:pPr>
  </w:style>
  <w:style w:type="character" w:customStyle="1" w:styleId="ACMRefChar">
    <w:name w:val="ACMRef Char"/>
    <w:basedOn w:val="TitledocumentChar"/>
    <w:link w:val="ACMRef"/>
    <w:rsid w:val="005B434B"/>
    <w:rPr>
      <w:rFonts w:ascii="Linux Libertine" w:eastAsia="Times New Roman" w:hAnsi="Linux Libertine" w:cs="Linux Libertine"/>
      <w:bCs w:val="0"/>
      <w:sz w:val="18"/>
      <w:szCs w:val="20"/>
    </w:rPr>
  </w:style>
  <w:style w:type="character" w:customStyle="1" w:styleId="CCSHeadchar">
    <w:name w:val="CCSHead char"/>
    <w:basedOn w:val="DefaultParagraphFont"/>
    <w:link w:val="CCSHead"/>
    <w:rsid w:val="005B434B"/>
    <w:rPr>
      <w:rFonts w:ascii="Linux Biolinum" w:hAnsi="Linux Biolinum" w:cs="Linux Biolinum"/>
      <w:b/>
    </w:rPr>
  </w:style>
  <w:style w:type="character" w:customStyle="1" w:styleId="KeyWordHeadchar">
    <w:name w:val="KeyWordHead char"/>
    <w:basedOn w:val="DefaultParagraphFont"/>
    <w:link w:val="KeyWordHead"/>
    <w:rsid w:val="005B434B"/>
    <w:rPr>
      <w:rFonts w:ascii="Linux Biolinum" w:hAnsi="Linux Biolinum" w:cs="Linux Biolinum"/>
      <w:b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</w:rPr>
  </w:style>
  <w:style w:type="character" w:customStyle="1" w:styleId="Head3oldChar">
    <w:name w:val="Head3old Char"/>
    <w:basedOn w:val="DefaultParagraphFont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next w:val="Para"/>
    <w:link w:val="Head3Char"/>
    <w:autoRedefine/>
    <w:qFormat/>
    <w:rsid w:val="0098037A"/>
    <w:pPr>
      <w:keepNext/>
      <w:numPr>
        <w:ilvl w:val="2"/>
        <w:numId w:val="14"/>
      </w:numPr>
      <w:spacing w:before="120" w:after="40" w:line="240" w:lineRule="auto"/>
    </w:pPr>
    <w:rPr>
      <w:rFonts w:ascii="Linux Biolinum" w:eastAsia="Times New Roman" w:hAnsi="Linux Biolinum" w:cs="Linux Biolinum"/>
      <w:b/>
      <w:sz w:val="18"/>
      <w:szCs w:val="20"/>
    </w:rPr>
  </w:style>
  <w:style w:type="character" w:customStyle="1" w:styleId="Parachar">
    <w:name w:val="Para char"/>
    <w:basedOn w:val="DefaultParagraphFont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" w:eastAsia="Times New Roman" w:hAnsi="Linux Biolinum" w:cs="Linux Biolinum"/>
      <w:b/>
      <w:bCs w:val="0"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98037A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9803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37A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In-textcode">
    <w:name w:val="In-text code"/>
    <w:basedOn w:val="DefaultParagraphFont"/>
    <w:uiPriority w:val="1"/>
    <w:qFormat/>
    <w:rsid w:val="0098037A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98037A"/>
    <w:rPr>
      <w:sz w:val="18"/>
    </w:rPr>
  </w:style>
  <w:style w:type="paragraph" w:customStyle="1" w:styleId="ComputerCode">
    <w:name w:val="ComputerCode"/>
    <w:basedOn w:val="Normal"/>
    <w:qFormat/>
    <w:rsid w:val="0098037A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Head4">
    <w:name w:val="Head4"/>
    <w:autoRedefine/>
    <w:qFormat/>
    <w:rsid w:val="0098037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basedOn w:val="DefaultParagraphFont"/>
    <w:link w:val="TableFootnote"/>
    <w:locked/>
    <w:rsid w:val="0098037A"/>
    <w:rPr>
      <w:rFonts w:ascii="Linux Libertine" w:hAnsi="Linux Libertine" w:cs="Linux Libertine"/>
      <w:sz w:val="18"/>
    </w:rPr>
  </w:style>
  <w:style w:type="paragraph" w:customStyle="1" w:styleId="TableFootnote">
    <w:name w:val="TableFootnote"/>
    <w:basedOn w:val="Normal"/>
    <w:link w:val="TableFootnoteChar"/>
    <w:qFormat/>
    <w:rsid w:val="0098037A"/>
  </w:style>
  <w:style w:type="paragraph" w:styleId="Header">
    <w:name w:val="header"/>
    <w:basedOn w:val="Normal"/>
    <w:link w:val="HeaderChar"/>
    <w:rsid w:val="00980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037A"/>
    <w:rPr>
      <w:rFonts w:ascii="Linux Libertine" w:hAnsi="Linux Libertine" w:cs="Linux Libertine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37A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14D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8037A"/>
    <w:rPr>
      <w:rFonts w:ascii="Linux Libertine" w:hAnsi="Linux Libertine" w:cs="Linux Libertine"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8037A"/>
    <w:rPr>
      <w:rFonts w:asciiTheme="majorHAnsi" w:eastAsiaTheme="majorEastAsia" w:hAnsiTheme="majorHAnsi" w:cstheme="majorBidi"/>
      <w:b/>
      <w:bCs/>
      <w:color w:val="C45911" w:themeColor="accent2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8037A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8037A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98037A"/>
    <w:rPr>
      <w:rFonts w:ascii="Linux Libertine" w:eastAsia="Times New Roman" w:hAnsi="Linux Libertine" w:cs="Linux Libertine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98037A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98037A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98037A"/>
    <w:rPr>
      <w:rFonts w:ascii="Linux Libertine" w:eastAsia="Times New Roman" w:hAnsi="Linux Libertine" w:cs="Arial"/>
      <w:i/>
      <w:sz w:val="24"/>
      <w:lang w:val="en-GB" w:bidi="ar-DZ"/>
    </w:rPr>
  </w:style>
  <w:style w:type="character" w:styleId="FootnoteReference">
    <w:name w:val="foot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FootnoteText">
    <w:name w:val="footnote text"/>
    <w:basedOn w:val="Normal"/>
    <w:link w:val="FootnoteTextChar"/>
    <w:semiHidden/>
    <w:rsid w:val="0098037A"/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98037A"/>
    <w:rPr>
      <w:rFonts w:ascii="Linux Libertine" w:hAnsi="Linux Libertine" w:cs="Linux Libertine"/>
      <w:sz w:val="14"/>
    </w:rPr>
  </w:style>
  <w:style w:type="numbering" w:customStyle="1" w:styleId="SIGPLANListbullet">
    <w:name w:val="SIGPLAN List bullet"/>
    <w:basedOn w:val="NoList"/>
    <w:rsid w:val="0098037A"/>
    <w:pPr>
      <w:numPr>
        <w:numId w:val="33"/>
      </w:numPr>
    </w:pPr>
  </w:style>
  <w:style w:type="numbering" w:customStyle="1" w:styleId="SIGPLANListletter">
    <w:name w:val="SIGPLAN List letter"/>
    <w:basedOn w:val="NoList"/>
    <w:rsid w:val="0098037A"/>
    <w:pPr>
      <w:numPr>
        <w:numId w:val="34"/>
      </w:numPr>
    </w:pPr>
  </w:style>
  <w:style w:type="numbering" w:customStyle="1" w:styleId="SIGPLANListnumber">
    <w:name w:val="SIGPLAN List number"/>
    <w:basedOn w:val="NoList"/>
    <w:rsid w:val="0098037A"/>
    <w:pPr>
      <w:numPr>
        <w:numId w:val="35"/>
      </w:numPr>
    </w:pPr>
  </w:style>
  <w:style w:type="paragraph" w:styleId="BalloonText">
    <w:name w:val="Balloon Text"/>
    <w:basedOn w:val="Normal"/>
    <w:link w:val="BalloonTextChar"/>
    <w:semiHidden/>
    <w:rsid w:val="00980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03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3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037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037A"/>
    <w:rPr>
      <w:rFonts w:ascii="Linux Libertine" w:hAnsi="Linux Libertine" w:cs="Linux Libertine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80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037A"/>
    <w:rPr>
      <w:rFonts w:ascii="Linux Libertine" w:hAnsi="Linux Libertine" w:cs="Linux Libertine"/>
      <w:b/>
      <w:bCs/>
      <w:sz w:val="20"/>
    </w:rPr>
  </w:style>
  <w:style w:type="paragraph" w:customStyle="1" w:styleId="AbsHead">
    <w:name w:val="AbsHead"/>
    <w:link w:val="AbsHeadChar"/>
    <w:autoRedefine/>
    <w:qFormat/>
    <w:rsid w:val="0098037A"/>
    <w:pPr>
      <w:keepNext/>
      <w:spacing w:before="120" w:after="80" w:line="240" w:lineRule="auto"/>
    </w:pPr>
    <w:rPr>
      <w:rFonts w:ascii="Linux Biolinum" w:hAnsi="Linux Biolinum" w:cs="Linux Biolinum"/>
      <w:b/>
      <w:lang w:val="fr-FR"/>
    </w:rPr>
  </w:style>
  <w:style w:type="character" w:customStyle="1" w:styleId="AbsHeadChar">
    <w:name w:val="AbsHead Char"/>
    <w:basedOn w:val="DefaultParagraphFont"/>
    <w:link w:val="AbsHead"/>
    <w:rsid w:val="0098037A"/>
    <w:rPr>
      <w:rFonts w:ascii="Linux Biolinum" w:hAnsi="Linux Biolinum" w:cs="Linux Biolinum"/>
      <w:b/>
      <w:lang w:val="fr-FR"/>
    </w:rPr>
  </w:style>
  <w:style w:type="character" w:customStyle="1" w:styleId="AcceptedDate">
    <w:name w:val="AcceptedDate"/>
    <w:basedOn w:val="DefaultParagraphFont"/>
    <w:uiPriority w:val="1"/>
    <w:qFormat/>
    <w:rsid w:val="0098037A"/>
    <w:rPr>
      <w:rFonts w:ascii="Linux Libertine" w:hAnsi="Linux Libertine" w:cs="Linux Libertine"/>
      <w:color w:val="FF0000"/>
    </w:rPr>
  </w:style>
  <w:style w:type="paragraph" w:customStyle="1" w:styleId="Address">
    <w:name w:val="Address"/>
    <w:rsid w:val="0098037A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szCs w:val="20"/>
    </w:rPr>
  </w:style>
  <w:style w:type="character" w:customStyle="1" w:styleId="AltName">
    <w:name w:val="AltName"/>
    <w:basedOn w:val="DefaultParagraphFont"/>
    <w:uiPriority w:val="1"/>
    <w:qFormat/>
    <w:rsid w:val="0098037A"/>
    <w:rPr>
      <w:rFonts w:ascii="Linux Libertine" w:hAnsi="Linux Libertine" w:cs="Linux Libertine"/>
      <w:color w:val="806000" w:themeColor="accent4" w:themeShade="80"/>
    </w:rPr>
  </w:style>
  <w:style w:type="paragraph" w:customStyle="1" w:styleId="AltSubTitle">
    <w:name w:val="AltSubTitle"/>
    <w:basedOn w:val="Subtitle"/>
    <w:qFormat/>
    <w:rsid w:val="0098037A"/>
  </w:style>
  <w:style w:type="paragraph" w:customStyle="1" w:styleId="AltTitle">
    <w:name w:val="AltTitle"/>
    <w:basedOn w:val="Titledocument"/>
    <w:qFormat/>
    <w:rsid w:val="0098037A"/>
  </w:style>
  <w:style w:type="paragraph" w:customStyle="1" w:styleId="Appendix">
    <w:name w:val="Appendix"/>
    <w:link w:val="AppendixChar"/>
    <w:qFormat/>
    <w:rsid w:val="0098037A"/>
    <w:pPr>
      <w:spacing w:before="480" w:after="200" w:line="276" w:lineRule="auto"/>
    </w:pPr>
    <w:rPr>
      <w:rFonts w:asciiTheme="majorHAnsi" w:hAnsiTheme="majorHAnsi"/>
      <w:color w:val="44546A" w:themeColor="text2"/>
      <w:sz w:val="28"/>
    </w:rPr>
  </w:style>
  <w:style w:type="character" w:customStyle="1" w:styleId="AppendixChar">
    <w:name w:val="Appendix Char"/>
    <w:basedOn w:val="DefaultParagraphFont"/>
    <w:link w:val="Appendix"/>
    <w:rsid w:val="0098037A"/>
    <w:rPr>
      <w:rFonts w:asciiTheme="majorHAnsi" w:hAnsiTheme="majorHAnsi"/>
      <w:color w:val="44546A" w:themeColor="text2"/>
      <w:sz w:val="28"/>
    </w:rPr>
  </w:style>
  <w:style w:type="character" w:customStyle="1" w:styleId="ArticleTitle">
    <w:name w:val="Article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98037A"/>
    <w:pPr>
      <w:spacing w:after="200" w:line="276" w:lineRule="auto"/>
    </w:pPr>
  </w:style>
  <w:style w:type="character" w:customStyle="1" w:styleId="author-comment">
    <w:name w:val="author-comment"/>
    <w:basedOn w:val="DefaultParagraphFont"/>
    <w:uiPriority w:val="1"/>
    <w:qFormat/>
    <w:rsid w:val="0098037A"/>
    <w:rPr>
      <w:color w:val="FFC000" w:themeColor="accent4"/>
    </w:rPr>
  </w:style>
  <w:style w:type="character" w:customStyle="1" w:styleId="BookSeries">
    <w:name w:val="BookSeries"/>
    <w:uiPriority w:val="1"/>
    <w:rsid w:val="0098037A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98037A"/>
  </w:style>
  <w:style w:type="character" w:customStyle="1" w:styleId="Coden">
    <w:name w:val="Code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98037A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98037A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98037A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98037A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98037A"/>
  </w:style>
  <w:style w:type="character" w:customStyle="1" w:styleId="Correct">
    <w:name w:val="Correct"/>
    <w:basedOn w:val="DefaultParagraphFont"/>
    <w:uiPriority w:val="1"/>
    <w:qFormat/>
    <w:rsid w:val="0098037A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98037A"/>
  </w:style>
  <w:style w:type="character" w:customStyle="1" w:styleId="Degree">
    <w:name w:val="Degre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98037A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ocHead">
    <w:name w:val="DocHead"/>
    <w:basedOn w:val="Normal"/>
    <w:autoRedefine/>
    <w:qFormat/>
    <w:rsid w:val="0098037A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98037A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98037A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03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037A"/>
    <w:rPr>
      <w:rFonts w:ascii="Linux Libertine" w:hAnsi="Linux Libertine" w:cs="Linux Libertine"/>
      <w:sz w:val="20"/>
      <w:szCs w:val="20"/>
    </w:rPr>
  </w:style>
  <w:style w:type="character" w:customStyle="1" w:styleId="EqnCount">
    <w:name w:val="EqnCount"/>
    <w:basedOn w:val="DefaultParagraphFont"/>
    <w:uiPriority w:val="1"/>
    <w:qFormat/>
    <w:rsid w:val="0098037A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98037A"/>
    <w:rPr>
      <w:color w:val="FF0000"/>
    </w:rPr>
  </w:style>
  <w:style w:type="paragraph" w:customStyle="1" w:styleId="ExtractBegin">
    <w:name w:val="ExtractBegin"/>
    <w:basedOn w:val="Normal"/>
    <w:qFormat/>
    <w:rsid w:val="0098037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98037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98037A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98037A"/>
    <w:rPr>
      <w:color w:val="0000FF"/>
    </w:rPr>
  </w:style>
  <w:style w:type="character" w:customStyle="1" w:styleId="FirstName">
    <w:name w:val="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98037A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98037A"/>
  </w:style>
  <w:style w:type="character" w:customStyle="1" w:styleId="GrantSponser">
    <w:name w:val="GrantSponser"/>
    <w:basedOn w:val="DefaultParagraphFont"/>
    <w:uiPriority w:val="1"/>
    <w:qFormat/>
    <w:rsid w:val="0098037A"/>
    <w:rPr>
      <w:rFonts w:ascii="Linux Libertine" w:hAnsi="Linux Libertine" w:cs="Linux Libertine"/>
      <w:color w:val="666699"/>
    </w:rPr>
  </w:style>
  <w:style w:type="paragraph" w:customStyle="1" w:styleId="Head5">
    <w:name w:val="Head5"/>
    <w:autoRedefine/>
    <w:qFormat/>
    <w:rsid w:val="0098037A"/>
    <w:pPr>
      <w:spacing w:before="120" w:after="120" w:line="240" w:lineRule="auto"/>
    </w:pPr>
    <w:rPr>
      <w:rFonts w:ascii="Linux Biolinum" w:eastAsia="Times New Roman" w:hAnsi="Linux Biolinum" w:cs="Linux Biolinum"/>
      <w:szCs w:val="20"/>
    </w:rPr>
  </w:style>
  <w:style w:type="paragraph" w:customStyle="1" w:styleId="Head6">
    <w:name w:val="Head6"/>
    <w:basedOn w:val="Normal"/>
    <w:rsid w:val="0098037A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98037A"/>
  </w:style>
  <w:style w:type="character" w:customStyle="1" w:styleId="Isbn">
    <w:name w:val="Isb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98037A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98037A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98037A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ListEnd">
    <w:name w:val="ListEnd"/>
    <w:basedOn w:val="Normal"/>
    <w:qFormat/>
    <w:rsid w:val="0098037A"/>
  </w:style>
  <w:style w:type="paragraph" w:customStyle="1" w:styleId="ListStart">
    <w:name w:val="ListStart"/>
    <w:basedOn w:val="Normal"/>
    <w:qFormat/>
    <w:rsid w:val="0098037A"/>
  </w:style>
  <w:style w:type="paragraph" w:customStyle="1" w:styleId="MetadataHead">
    <w:name w:val="MetadataHead"/>
    <w:basedOn w:val="Normal"/>
    <w:rsid w:val="0098037A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character" w:customStyle="1" w:styleId="PinCode">
    <w:name w:val="PinCode"/>
    <w:basedOn w:val="DefaultParagraphFont"/>
    <w:uiPriority w:val="1"/>
    <w:qFormat/>
    <w:rsid w:val="0098037A"/>
    <w:rPr>
      <w:rFonts w:ascii="Linux Libertine" w:hAnsi="Linux Libertine" w:cs="Linux Libertine"/>
      <w:color w:val="808000"/>
    </w:rPr>
  </w:style>
  <w:style w:type="character" w:customStyle="1" w:styleId="Prefix">
    <w:name w:val="Pre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98037A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98037A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98037A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98037A"/>
    <w:pPr>
      <w:spacing w:after="0" w:line="240" w:lineRule="auto"/>
      <w:jc w:val="right"/>
    </w:pPr>
    <w:rPr>
      <w:rFonts w:ascii="Linux Libertine" w:eastAsia="Times New Roman" w:hAnsi="Linux Libertine" w:cs="Linux Libertine"/>
      <w:sz w:val="18"/>
      <w:szCs w:val="20"/>
    </w:rPr>
  </w:style>
  <w:style w:type="character" w:customStyle="1" w:styleId="RefCount">
    <w:name w:val="RefCount"/>
    <w:basedOn w:val="DefaultParagraphFont"/>
    <w:uiPriority w:val="1"/>
    <w:qFormat/>
    <w:rsid w:val="0098037A"/>
    <w:rPr>
      <w:color w:val="0000FF"/>
    </w:rPr>
  </w:style>
  <w:style w:type="paragraph" w:customStyle="1" w:styleId="Reference">
    <w:name w:val="Reference"/>
    <w:basedOn w:val="Normal"/>
    <w:qFormat/>
    <w:rsid w:val="0098037A"/>
  </w:style>
  <w:style w:type="character" w:customStyle="1" w:styleId="RefMisc">
    <w:name w:val="RefMisc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98037A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98037A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98037A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037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037A"/>
    <w:rPr>
      <w:rFonts w:ascii="Linux Libertine" w:hAnsi="Linux Libertine" w:cs="Linux Libertine"/>
      <w:sz w:val="18"/>
    </w:rPr>
  </w:style>
  <w:style w:type="paragraph" w:customStyle="1" w:styleId="SelfCitation">
    <w:name w:val="SelfCitation"/>
    <w:basedOn w:val="Para"/>
    <w:qFormat/>
    <w:rsid w:val="0098037A"/>
  </w:style>
  <w:style w:type="paragraph" w:customStyle="1" w:styleId="Source">
    <w:name w:val="Source"/>
    <w:basedOn w:val="Normal"/>
    <w:qFormat/>
    <w:rsid w:val="0098037A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98037A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Street">
    <w:name w:val="Street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styleId="Strong">
    <w:name w:val="Strong"/>
    <w:basedOn w:val="DefaultParagraphFont"/>
    <w:uiPriority w:val="22"/>
    <w:qFormat/>
    <w:rsid w:val="0098037A"/>
    <w:rPr>
      <w:b/>
      <w:bCs/>
    </w:rPr>
  </w:style>
  <w:style w:type="character" w:customStyle="1" w:styleId="Suffix">
    <w:name w:val="Suf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FootTitle">
    <w:name w:val="TableFootTitle"/>
    <w:basedOn w:val="TableFootnote"/>
    <w:autoRedefine/>
    <w:qFormat/>
    <w:rsid w:val="0098037A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98037A"/>
    <w:rPr>
      <w:color w:val="0000FF"/>
    </w:rPr>
  </w:style>
  <w:style w:type="paragraph" w:customStyle="1" w:styleId="TitleNote">
    <w:name w:val="TitleNote"/>
    <w:basedOn w:val="AuthNotes"/>
    <w:qFormat/>
    <w:rsid w:val="0098037A"/>
    <w:rPr>
      <w:sz w:val="20"/>
    </w:rPr>
  </w:style>
  <w:style w:type="paragraph" w:customStyle="1" w:styleId="TOC1">
    <w:name w:val="TOC1"/>
    <w:basedOn w:val="Normal"/>
    <w:qFormat/>
    <w:rsid w:val="0098037A"/>
  </w:style>
  <w:style w:type="paragraph" w:customStyle="1" w:styleId="TOC2">
    <w:name w:val="TOC2"/>
    <w:basedOn w:val="Normal"/>
    <w:qFormat/>
    <w:rsid w:val="0098037A"/>
  </w:style>
  <w:style w:type="paragraph" w:customStyle="1" w:styleId="TOC3">
    <w:name w:val="TOC3"/>
    <w:basedOn w:val="Normal"/>
    <w:qFormat/>
    <w:rsid w:val="0098037A"/>
  </w:style>
  <w:style w:type="paragraph" w:customStyle="1" w:styleId="TOC4">
    <w:name w:val="TOC4"/>
    <w:basedOn w:val="Normal"/>
    <w:qFormat/>
    <w:rsid w:val="0098037A"/>
  </w:style>
  <w:style w:type="paragraph" w:customStyle="1" w:styleId="TOCHeading">
    <w:name w:val="TOCHeading"/>
    <w:basedOn w:val="Normal"/>
    <w:qFormat/>
    <w:rsid w:val="0098037A"/>
  </w:style>
  <w:style w:type="paragraph" w:customStyle="1" w:styleId="Update">
    <w:name w:val="Update"/>
    <w:basedOn w:val="Normal"/>
    <w:qFormat/>
    <w:rsid w:val="0098037A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98037A"/>
  </w:style>
  <w:style w:type="paragraph" w:customStyle="1" w:styleId="VersoLRH">
    <w:name w:val="Verso_(LRH)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4"/>
      <w:szCs w:val="20"/>
    </w:rPr>
  </w:style>
  <w:style w:type="paragraph" w:customStyle="1" w:styleId="Video">
    <w:name w:val="Video"/>
    <w:basedOn w:val="Normal"/>
    <w:qFormat/>
    <w:rsid w:val="0098037A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98037A"/>
  </w:style>
  <w:style w:type="character" w:styleId="PageNumber">
    <w:name w:val="page number"/>
    <w:basedOn w:val="DefaultParagraphFont"/>
    <w:uiPriority w:val="99"/>
    <w:semiHidden/>
    <w:unhideWhenUsed/>
    <w:rsid w:val="0098037A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semiHidden/>
    <w:unhideWhenUsed/>
    <w:rsid w:val="0098037A"/>
    <w:rPr>
      <w:sz w:val="16"/>
    </w:rPr>
  </w:style>
  <w:style w:type="paragraph" w:styleId="NoSpacing">
    <w:name w:val="No Spacing"/>
    <w:uiPriority w:val="1"/>
    <w:qFormat/>
    <w:rsid w:val="0098037A"/>
    <w:pPr>
      <w:spacing w:after="0" w:line="240" w:lineRule="auto"/>
    </w:pPr>
  </w:style>
  <w:style w:type="character" w:customStyle="1" w:styleId="KeyTerm">
    <w:name w:val="KeyTerm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B4C6E7" w:themeFill="accent5" w:themeFillTint="66"/>
    </w:rPr>
  </w:style>
  <w:style w:type="character" w:customStyle="1" w:styleId="term-InText">
    <w:name w:val="term-InText"/>
    <w:uiPriority w:val="1"/>
    <w:rsid w:val="0098037A"/>
  </w:style>
  <w:style w:type="paragraph" w:customStyle="1" w:styleId="RefFormatHead">
    <w:name w:val="RefFormatHead"/>
    <w:basedOn w:val="Normal"/>
    <w:qFormat/>
    <w:rsid w:val="0098037A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98037A"/>
    <w:pPr>
      <w:spacing w:before="60" w:after="60"/>
      <w:contextualSpacing/>
    </w:pPr>
  </w:style>
  <w:style w:type="paragraph" w:customStyle="1" w:styleId="Style1">
    <w:name w:val="Style1"/>
    <w:basedOn w:val="Head4"/>
    <w:qFormat/>
    <w:rsid w:val="0098037A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98037A"/>
  </w:style>
  <w:style w:type="character" w:customStyle="1" w:styleId="ArticleNumber">
    <w:name w:val="ArticleNumber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paragraph" w:styleId="Date">
    <w:name w:val="Date"/>
    <w:basedOn w:val="Normal"/>
    <w:next w:val="Normal"/>
    <w:link w:val="DateChar1"/>
    <w:uiPriority w:val="99"/>
    <w:semiHidden/>
    <w:unhideWhenUsed/>
    <w:rsid w:val="0098037A"/>
  </w:style>
  <w:style w:type="character" w:customStyle="1" w:styleId="DateChar1">
    <w:name w:val="Date Char1"/>
    <w:basedOn w:val="DefaultParagraphFont"/>
    <w:link w:val="Date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List">
    <w:name w:val="List"/>
    <w:basedOn w:val="Normal"/>
    <w:uiPriority w:val="99"/>
    <w:semiHidden/>
    <w:unhideWhenUsed/>
    <w:rsid w:val="0098037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037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037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037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037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037A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037A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037A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037A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037A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037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037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037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037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037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037A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037A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037A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037A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037A"/>
    <w:pPr>
      <w:numPr>
        <w:numId w:val="27"/>
      </w:numPr>
      <w:contextualSpacing/>
    </w:pPr>
  </w:style>
  <w:style w:type="paragraph" w:styleId="NormalIndent">
    <w:name w:val="Normal Indent"/>
    <w:basedOn w:val="Normal"/>
    <w:uiPriority w:val="99"/>
    <w:semiHidden/>
    <w:unhideWhenUsed/>
    <w:rsid w:val="0098037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037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803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7A"/>
    <w:rPr>
      <w:rFonts w:ascii="Linux Libertine" w:hAnsi="Linux Libertine" w:cs="Linux Libertine"/>
      <w:i/>
      <w:iCs/>
      <w:color w:val="404040" w:themeColor="text1" w:themeTint="BF"/>
      <w:sz w:val="18"/>
    </w:rPr>
  </w:style>
  <w:style w:type="character" w:styleId="BookTitle0">
    <w:name w:val="Book Title"/>
    <w:basedOn w:val="DefaultParagraphFont"/>
    <w:uiPriority w:val="33"/>
    <w:qFormat/>
    <w:rsid w:val="0098037A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037A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ListParagraph0">
    <w:name w:val="ListParagraph"/>
    <w:basedOn w:val="ListParagraph"/>
    <w:qFormat/>
    <w:rsid w:val="0098037A"/>
  </w:style>
  <w:style w:type="paragraph" w:customStyle="1" w:styleId="Subtitle0">
    <w:name w:val="Sub_title"/>
    <w:basedOn w:val="Subtitle"/>
    <w:link w:val="SubtitleChar0"/>
    <w:qFormat/>
    <w:rsid w:val="0098037A"/>
    <w:pPr>
      <w:jc w:val="left"/>
    </w:pPr>
  </w:style>
  <w:style w:type="character" w:customStyle="1" w:styleId="SubtitleChar0">
    <w:name w:val="Sub_title Char"/>
    <w:basedOn w:val="SubtitleChar"/>
    <w:link w:val="Subtitle0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Normal1">
    <w:name w:val="Normal1"/>
    <w:basedOn w:val="Normal"/>
    <w:qFormat/>
    <w:rsid w:val="0098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papers\MR-Hist_Her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5C76-D371-4E81-86D4-36BB8E09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84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Solving Classical Problem in New Context as Constructive Model of Training</vt:lpstr>
      <vt:lpstr>Solving Classical Problem in New Context as Constructive Model of Training</vt:lpstr>
    </vt:vector>
  </TitlesOfParts>
  <Manager>Milen Loukantchevsky</Manager>
  <Company>RU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Classical Problem in New Context as Constructive Model of Training</dc:title>
  <dc:creator>Milen Loukantchevsky</dc:creator>
  <dc:description>\begin{CCSXML}
&lt;ccs2012&gt;
   &lt;concept&gt;
       &lt;concept_id&gt;10003752.10003753.10003761&lt;/concept_id&gt;
       &lt;concept_desc&gt;Theory of computation~Concurrency&lt;/concept_desc&gt;
       &lt;concept_significance&gt;500&lt;/concept_significance&gt;
       &lt;/concept&gt;
   &lt;concept&gt;
       &lt;concept_id&gt;10010147.10011777&lt;/concept_id&gt;
       &lt;concept_desc&gt;Computing methodologies~Concurrent computing methodologies&lt;/concept_desc&gt;
       &lt;concept_significance&gt;500&lt;/concept_significance&gt;
       &lt;/concept&gt;
   &lt;concept&gt;
       &lt;concept_id&gt;10003456.10003457.10003527&lt;/concept_id&gt;
       &lt;concept_desc&gt;Social and professional topics~Computing education&lt;/concept_desc&gt;
       &lt;concept_significance&gt;300&lt;/concept_significance&gt;
       &lt;/concept&gt;
 &lt;/ccs2012&gt;
\end{CCSXML}
\ccsdesc[500]{Theory of computation~Concurrency}
\ccsdesc[500]{Computing methodologies~Concurrent computing methodologies}
\ccsdesc[300]{Social and professional topics~Computing education}</dc:description>
  <cp:lastModifiedBy>Milen Loukantchevsky</cp:lastModifiedBy>
  <cp:revision>11</cp:revision>
  <cp:lastPrinted>2021-03-26T15:39:00Z</cp:lastPrinted>
  <dcterms:created xsi:type="dcterms:W3CDTF">2021-06-15T06:05:00Z</dcterms:created>
  <dcterms:modified xsi:type="dcterms:W3CDTF">2021-11-29T10:59:00Z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2.1.0</vt:lpwstr>
  </property>
</Properties>
</file>